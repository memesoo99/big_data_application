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CEC857" w14:textId="7D309061" w:rsidR="002208C7" w:rsidRPr="00436246" w:rsidRDefault="007E48C0" w:rsidP="002208C7">
      <w:pPr>
        <w:pStyle w:val="1"/>
        <w:rPr>
          <w:rFonts w:ascii="나눔고딕" w:eastAsia="나눔고딕" w:hAnsi="나눔고딕"/>
          <w:sz w:val="56"/>
          <w:szCs w:val="24"/>
        </w:rPr>
      </w:pPr>
      <w:r w:rsidRPr="00436246">
        <w:rPr>
          <w:rFonts w:ascii="나눔고딕" w:eastAsia="나눔고딕" w:hAnsi="나눔고딕" w:hint="eastAsia"/>
          <w:sz w:val="56"/>
          <w:szCs w:val="24"/>
        </w:rPr>
        <w:t>프로젝트 보고서</w:t>
      </w:r>
    </w:p>
    <w:p w14:paraId="4B1FC55C" w14:textId="40F2082B" w:rsidR="007E48C0" w:rsidRPr="00436246" w:rsidRDefault="007E48C0" w:rsidP="007E48C0">
      <w:pPr>
        <w:jc w:val="center"/>
        <w:rPr>
          <w:rFonts w:ascii="나눔고딕" w:eastAsia="나눔고딕" w:hAnsi="나눔고딕" w:cs="Malgun Gothic Semilight"/>
          <w:b w:val="0"/>
          <w:bCs/>
          <w:sz w:val="22"/>
          <w:szCs w:val="22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22"/>
          <w:szCs w:val="22"/>
        </w:rPr>
        <w:t>T</w:t>
      </w:r>
      <w:r w:rsidRPr="00436246">
        <w:rPr>
          <w:rFonts w:ascii="나눔고딕" w:eastAsia="나눔고딕" w:hAnsi="나눔고딕" w:cs="Malgun Gothic Semilight"/>
          <w:b w:val="0"/>
          <w:bCs/>
          <w:sz w:val="22"/>
          <w:szCs w:val="22"/>
        </w:rPr>
        <w:t xml:space="preserve">eam05: 1876092 </w:t>
      </w:r>
      <w:r w:rsidRPr="00436246">
        <w:rPr>
          <w:rFonts w:ascii="나눔고딕" w:eastAsia="나눔고딕" w:hAnsi="나눔고딕" w:cs="Malgun Gothic Semilight" w:hint="eastAsia"/>
          <w:b w:val="0"/>
          <w:bCs/>
          <w:sz w:val="22"/>
          <w:szCs w:val="22"/>
        </w:rPr>
        <w:t>김지수,</w:t>
      </w:r>
      <w:r w:rsidRPr="00436246">
        <w:rPr>
          <w:rFonts w:ascii="나눔고딕" w:eastAsia="나눔고딕" w:hAnsi="나눔고딕" w:cs="Malgun Gothic Semilight"/>
          <w:b w:val="0"/>
          <w:bCs/>
          <w:sz w:val="22"/>
          <w:szCs w:val="22"/>
        </w:rPr>
        <w:t xml:space="preserve"> </w:t>
      </w:r>
      <w:r w:rsidR="00334F4D" w:rsidRPr="00436246">
        <w:rPr>
          <w:rFonts w:ascii="나눔고딕" w:eastAsia="나눔고딕" w:hAnsi="나눔고딕" w:cs="Malgun Gothic Semilight"/>
          <w:b w:val="0"/>
          <w:bCs/>
          <w:sz w:val="22"/>
          <w:szCs w:val="22"/>
        </w:rPr>
        <w:t>1785054</w:t>
      </w:r>
      <w:r w:rsidRPr="00436246">
        <w:rPr>
          <w:rFonts w:ascii="나눔고딕" w:eastAsia="나눔고딕" w:hAnsi="나눔고딕" w:cs="Malgun Gothic Semilight" w:hint="eastAsia"/>
          <w:b w:val="0"/>
          <w:bCs/>
          <w:sz w:val="22"/>
          <w:szCs w:val="22"/>
        </w:rPr>
        <w:t>김진유</w:t>
      </w:r>
    </w:p>
    <w:p w14:paraId="44431B57" w14:textId="3237457A" w:rsidR="007E48C0" w:rsidRPr="00436246" w:rsidRDefault="007E48C0" w:rsidP="00604574">
      <w:pPr>
        <w:rPr>
          <w:rFonts w:ascii="나눔고딕" w:eastAsia="나눔고딕" w:hAnsi="나눔고딕" w:cs="Malgun Gothic Semilight" w:hint="eastAsia"/>
          <w:b w:val="0"/>
          <w:bCs/>
          <w:sz w:val="22"/>
          <w:szCs w:val="22"/>
        </w:rPr>
      </w:pPr>
    </w:p>
    <w:p w14:paraId="15CD9A75" w14:textId="0BAB3540" w:rsidR="007E48C0" w:rsidRPr="00436246" w:rsidRDefault="007E48C0" w:rsidP="007E48C0">
      <w:pPr>
        <w:jc w:val="center"/>
        <w:rPr>
          <w:rFonts w:ascii="나눔고딕" w:eastAsia="나눔고딕" w:hAnsi="나눔고딕" w:cs="Malgun Gothic Semilight"/>
          <w:b w:val="0"/>
          <w:bCs/>
          <w:sz w:val="22"/>
          <w:szCs w:val="22"/>
        </w:rPr>
      </w:pPr>
    </w:p>
    <w:p w14:paraId="4A530190" w14:textId="6EDC887A" w:rsidR="00604574" w:rsidRDefault="00604574">
      <w:pPr>
        <w:rPr>
          <w:rFonts w:ascii="나눔고딕" w:eastAsia="나눔고딕" w:hAnsi="나눔고딕" w:cs="Malgun Gothic Semilight"/>
          <w:b w:val="0"/>
          <w:bCs/>
          <w:sz w:val="22"/>
          <w:szCs w:val="22"/>
        </w:rPr>
      </w:pPr>
      <w:r>
        <w:rPr>
          <w:rFonts w:ascii="나눔고딕" w:eastAsia="나눔고딕" w:hAnsi="나눔고딕" w:cs="Malgun Gothic Semilight"/>
          <w:b w:val="0"/>
          <w:bCs/>
          <w:sz w:val="22"/>
          <w:szCs w:val="22"/>
        </w:rPr>
        <w:br w:type="page"/>
      </w:r>
    </w:p>
    <w:p w14:paraId="1D6C9C4B" w14:textId="77777777" w:rsidR="007E48C0" w:rsidRPr="00436246" w:rsidRDefault="007E48C0" w:rsidP="007E48C0">
      <w:pPr>
        <w:rPr>
          <w:rFonts w:ascii="나눔고딕" w:eastAsia="나눔고딕" w:hAnsi="나눔고딕" w:cs="Malgun Gothic Semilight"/>
          <w:b w:val="0"/>
          <w:bCs/>
          <w:sz w:val="22"/>
          <w:szCs w:val="22"/>
        </w:rPr>
      </w:pPr>
    </w:p>
    <w:p w14:paraId="363C9D2C" w14:textId="23DCF716" w:rsidR="007E48C0" w:rsidRPr="00436246" w:rsidRDefault="007E48C0" w:rsidP="007E48C0">
      <w:pPr>
        <w:jc w:val="center"/>
        <w:rPr>
          <w:rFonts w:ascii="나눔고딕" w:eastAsia="나눔고딕" w:hAnsi="나눔고딕" w:cs="Malgun Gothic Semilight"/>
          <w:b w:val="0"/>
          <w:bCs/>
          <w:sz w:val="36"/>
          <w:szCs w:val="36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36"/>
          <w:szCs w:val="36"/>
        </w:rPr>
        <w:t>목차</w:t>
      </w:r>
    </w:p>
    <w:p w14:paraId="6EFFC7F4" w14:textId="77777777" w:rsidR="007E48C0" w:rsidRPr="00436246" w:rsidRDefault="007E48C0" w:rsidP="007E48C0">
      <w:pPr>
        <w:jc w:val="center"/>
        <w:rPr>
          <w:rFonts w:ascii="나눔고딕" w:eastAsia="나눔고딕" w:hAnsi="나눔고딕" w:cs="Malgun Gothic Semilight"/>
          <w:b w:val="0"/>
          <w:bCs/>
          <w:sz w:val="36"/>
          <w:szCs w:val="36"/>
        </w:rPr>
      </w:pPr>
    </w:p>
    <w:p w14:paraId="61C0EE09" w14:textId="0D71315D" w:rsidR="007E48C0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</w:rPr>
        <w:t>팀 구성 및 진행일정</w:t>
      </w:r>
    </w:p>
    <w:p w14:paraId="6E14831C" w14:textId="3B068A0F" w:rsidR="00604574" w:rsidRDefault="00604574" w:rsidP="00604574">
      <w:pPr>
        <w:pStyle w:val="affe"/>
        <w:numPr>
          <w:ilvl w:val="1"/>
          <w:numId w:val="12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>
        <w:rPr>
          <w:rFonts w:ascii="나눔고딕" w:eastAsia="나눔고딕" w:hAnsi="나눔고딕" w:cs="Malgun Gothic Semilight" w:hint="eastAsia"/>
          <w:b w:val="0"/>
          <w:bCs/>
        </w:rPr>
        <w:t>팀 구성</w:t>
      </w:r>
    </w:p>
    <w:p w14:paraId="04EB2D0E" w14:textId="7878157D" w:rsidR="00604574" w:rsidRDefault="00604574" w:rsidP="00604574">
      <w:pPr>
        <w:pStyle w:val="affe"/>
        <w:numPr>
          <w:ilvl w:val="1"/>
          <w:numId w:val="12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>
        <w:rPr>
          <w:rFonts w:ascii="나눔고딕" w:eastAsia="나눔고딕" w:hAnsi="나눔고딕" w:cs="Malgun Gothic Semilight" w:hint="eastAsia"/>
          <w:b w:val="0"/>
          <w:bCs/>
        </w:rPr>
        <w:t>진행 일정</w:t>
      </w:r>
    </w:p>
    <w:p w14:paraId="31DD56EB" w14:textId="77777777" w:rsidR="00604574" w:rsidRPr="00604574" w:rsidRDefault="00604574" w:rsidP="00604574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 w:hint="eastAsia"/>
          <w:b w:val="0"/>
          <w:bCs/>
        </w:rPr>
      </w:pPr>
    </w:p>
    <w:p w14:paraId="19A75948" w14:textId="72A2FC00" w:rsidR="007E48C0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</w:rPr>
        <w:t>프로젝트 소개</w:t>
      </w:r>
    </w:p>
    <w:p w14:paraId="71AA7C2A" w14:textId="44A24C69" w:rsidR="00604574" w:rsidRDefault="00604574" w:rsidP="00604574">
      <w:pPr>
        <w:pStyle w:val="affe"/>
        <w:numPr>
          <w:ilvl w:val="1"/>
          <w:numId w:val="12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>
        <w:rPr>
          <w:rFonts w:ascii="나눔고딕" w:eastAsia="나눔고딕" w:hAnsi="나눔고딕" w:cs="Malgun Gothic Semilight" w:hint="eastAsia"/>
          <w:b w:val="0"/>
          <w:bCs/>
        </w:rPr>
        <w:t>프로젝트 선정 계기</w:t>
      </w:r>
    </w:p>
    <w:p w14:paraId="215A2745" w14:textId="135C4E9D" w:rsidR="00604574" w:rsidRDefault="00604574" w:rsidP="00604574">
      <w:pPr>
        <w:pStyle w:val="affe"/>
        <w:numPr>
          <w:ilvl w:val="1"/>
          <w:numId w:val="12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>
        <w:rPr>
          <w:rFonts w:ascii="나눔고딕" w:eastAsia="나눔고딕" w:hAnsi="나눔고딕" w:cs="Malgun Gothic Semilight" w:hint="eastAsia"/>
          <w:b w:val="0"/>
          <w:bCs/>
        </w:rPr>
        <w:t>프로젝트 의의 및 목적</w:t>
      </w:r>
    </w:p>
    <w:p w14:paraId="57409D53" w14:textId="77777777" w:rsidR="00604574" w:rsidRPr="00436246" w:rsidRDefault="00604574" w:rsidP="00604574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 w:hint="eastAsia"/>
          <w:b w:val="0"/>
          <w:bCs/>
        </w:rPr>
      </w:pPr>
    </w:p>
    <w:p w14:paraId="4ADC6D29" w14:textId="64E04D25" w:rsidR="007E48C0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</w:rPr>
        <w:t>D</w:t>
      </w:r>
      <w:r w:rsidRPr="00436246">
        <w:rPr>
          <w:rFonts w:ascii="나눔고딕" w:eastAsia="나눔고딕" w:hAnsi="나눔고딕" w:cs="Malgun Gothic Semilight"/>
          <w:b w:val="0"/>
          <w:bCs/>
        </w:rPr>
        <w:t>atabase schema</w:t>
      </w:r>
    </w:p>
    <w:p w14:paraId="0BFC7609" w14:textId="77777777" w:rsidR="00604574" w:rsidRPr="00436246" w:rsidRDefault="00604574" w:rsidP="00604574">
      <w:pPr>
        <w:pStyle w:val="affe"/>
        <w:spacing w:line="360" w:lineRule="auto"/>
        <w:ind w:left="800"/>
        <w:jc w:val="both"/>
        <w:rPr>
          <w:rFonts w:ascii="나눔고딕" w:eastAsia="나눔고딕" w:hAnsi="나눔고딕" w:cs="Malgun Gothic Semilight" w:hint="eastAsia"/>
          <w:b w:val="0"/>
          <w:bCs/>
        </w:rPr>
      </w:pPr>
    </w:p>
    <w:p w14:paraId="73A59CF5" w14:textId="6F48F8D4" w:rsidR="007E48C0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</w:rPr>
        <w:t>역할분배</w:t>
      </w:r>
    </w:p>
    <w:p w14:paraId="5D7EDABE" w14:textId="77777777" w:rsidR="00604574" w:rsidRPr="00436246" w:rsidRDefault="00604574" w:rsidP="00604574">
      <w:pPr>
        <w:pStyle w:val="affe"/>
        <w:spacing w:line="360" w:lineRule="auto"/>
        <w:ind w:left="800"/>
        <w:jc w:val="both"/>
        <w:rPr>
          <w:rFonts w:ascii="나눔고딕" w:eastAsia="나눔고딕" w:hAnsi="나눔고딕" w:cs="Malgun Gothic Semilight" w:hint="eastAsia"/>
          <w:b w:val="0"/>
          <w:bCs/>
        </w:rPr>
      </w:pPr>
    </w:p>
    <w:p w14:paraId="5AE9DB66" w14:textId="669AA36E" w:rsidR="007E48C0" w:rsidRDefault="007E48C0" w:rsidP="007E48C0">
      <w:pPr>
        <w:pStyle w:val="affe"/>
        <w:numPr>
          <w:ilvl w:val="0"/>
          <w:numId w:val="12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</w:rPr>
        <w:t>P</w:t>
      </w:r>
      <w:r w:rsidRPr="00436246">
        <w:rPr>
          <w:rFonts w:ascii="나눔고딕" w:eastAsia="나눔고딕" w:hAnsi="나눔고딕" w:cs="Malgun Gothic Semilight"/>
          <w:b w:val="0"/>
          <w:bCs/>
        </w:rPr>
        <w:t>HP code overview</w:t>
      </w:r>
    </w:p>
    <w:p w14:paraId="557CAF31" w14:textId="02F77B52" w:rsidR="00604574" w:rsidRDefault="00604574" w:rsidP="00604574">
      <w:pPr>
        <w:pStyle w:val="affe"/>
        <w:numPr>
          <w:ilvl w:val="1"/>
          <w:numId w:val="12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>
        <w:rPr>
          <w:rFonts w:ascii="나눔고딕" w:eastAsia="나눔고딕" w:hAnsi="나눔고딕" w:cs="Malgun Gothic Semilight" w:hint="eastAsia"/>
          <w:b w:val="0"/>
          <w:bCs/>
        </w:rPr>
        <w:t>페이지 구성</w:t>
      </w:r>
    </w:p>
    <w:p w14:paraId="6B42A2C0" w14:textId="2A8DF6A1" w:rsidR="00604574" w:rsidRPr="00436246" w:rsidRDefault="00604574" w:rsidP="00604574">
      <w:pPr>
        <w:pStyle w:val="affe"/>
        <w:numPr>
          <w:ilvl w:val="1"/>
          <w:numId w:val="12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>
        <w:rPr>
          <w:rFonts w:ascii="나눔고딕" w:eastAsia="나눔고딕" w:hAnsi="나눔고딕" w:cs="Malgun Gothic Semilight" w:hint="eastAsia"/>
          <w:b w:val="0"/>
          <w:bCs/>
        </w:rPr>
        <w:t>Requirements</w:t>
      </w:r>
    </w:p>
    <w:p w14:paraId="30A22908" w14:textId="77777777" w:rsidR="007E48C0" w:rsidRPr="00436246" w:rsidRDefault="007E48C0">
      <w:pPr>
        <w:rPr>
          <w:rFonts w:ascii="나눔고딕" w:eastAsia="나눔고딕" w:hAnsi="나눔고딕" w:cs="Malgun Gothic Semilight"/>
          <w:b w:val="0"/>
          <w:bCs/>
        </w:rPr>
      </w:pPr>
      <w:r w:rsidRPr="00436246">
        <w:rPr>
          <w:rFonts w:ascii="나눔고딕" w:eastAsia="나눔고딕" w:hAnsi="나눔고딕" w:cs="Malgun Gothic Semilight"/>
          <w:b w:val="0"/>
          <w:bCs/>
        </w:rPr>
        <w:br w:type="page"/>
      </w:r>
    </w:p>
    <w:p w14:paraId="46ADC517" w14:textId="77777777" w:rsidR="00604574" w:rsidRDefault="009821B1" w:rsidP="00D83C77">
      <w:pPr>
        <w:pStyle w:val="affe"/>
        <w:numPr>
          <w:ilvl w:val="0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</w:rPr>
        <w:lastRenderedPageBreak/>
        <w:t xml:space="preserve"> </w:t>
      </w:r>
      <w:r w:rsidR="007E48C0" w:rsidRPr="00436246">
        <w:rPr>
          <w:rFonts w:ascii="나눔고딕" w:eastAsia="나눔고딕" w:hAnsi="나눔고딕" w:cs="Malgun Gothic Semilight" w:hint="eastAsia"/>
          <w:b w:val="0"/>
          <w:bCs/>
        </w:rPr>
        <w:t>팀 구성 및 진행일정</w:t>
      </w:r>
    </w:p>
    <w:p w14:paraId="2084C660" w14:textId="4DFB8F1A" w:rsidR="00D83C77" w:rsidRPr="00604574" w:rsidRDefault="004B0DD9" w:rsidP="00604574">
      <w:pPr>
        <w:pStyle w:val="affe"/>
        <w:numPr>
          <w:ilvl w:val="1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 w:rsidRPr="00604574">
        <w:rPr>
          <w:rFonts w:ascii="나눔고딕" w:eastAsia="나눔고딕" w:hAnsi="나눔고딕" w:cs="Malgun Gothic Semilight"/>
          <w:b w:val="0"/>
          <w:bCs/>
          <w:sz w:val="21"/>
          <w:szCs w:val="21"/>
        </w:rPr>
        <w:t xml:space="preserve"> </w:t>
      </w:r>
      <w:proofErr w:type="spellStart"/>
      <w:r w:rsidRPr="00604574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팀구성</w:t>
      </w:r>
      <w:proofErr w:type="spellEnd"/>
    </w:p>
    <w:p w14:paraId="54175E73" w14:textId="04D861ED" w:rsidR="007E48C0" w:rsidRPr="00436246" w:rsidRDefault="00604574" w:rsidP="00604574">
      <w:pPr>
        <w:spacing w:line="276" w:lineRule="auto"/>
        <w:ind w:leftChars="498" w:left="1200"/>
        <w:jc w:val="both"/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  <w:r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1)</w:t>
      </w:r>
      <w:r>
        <w:rPr>
          <w:rFonts w:ascii="나눔고딕" w:eastAsia="나눔고딕" w:hAnsi="나눔고딕" w:cs="Malgun Gothic Semilight"/>
          <w:b w:val="0"/>
          <w:bCs/>
          <w:sz w:val="21"/>
          <w:szCs w:val="21"/>
        </w:rPr>
        <w:t xml:space="preserve"> </w:t>
      </w:r>
      <w:r w:rsidR="007E48C0"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팀 번호</w:t>
      </w:r>
      <w:r w:rsidR="007E48C0" w:rsidRPr="00436246">
        <w:rPr>
          <w:rFonts w:ascii="나눔고딕" w:eastAsia="나눔고딕" w:hAnsi="나눔고딕" w:cs="Malgun Gothic Semilight"/>
          <w:b w:val="0"/>
          <w:bCs/>
          <w:sz w:val="21"/>
          <w:szCs w:val="21"/>
        </w:rPr>
        <w:t xml:space="preserve"> : 05</w:t>
      </w:r>
    </w:p>
    <w:p w14:paraId="3CB9640F" w14:textId="2CEA2838" w:rsidR="007E48C0" w:rsidRPr="00436246" w:rsidRDefault="00604574" w:rsidP="00604574">
      <w:pPr>
        <w:spacing w:line="276" w:lineRule="auto"/>
        <w:ind w:leftChars="498" w:left="1200"/>
        <w:jc w:val="both"/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  <w:r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2)</w:t>
      </w:r>
      <w:r>
        <w:rPr>
          <w:rFonts w:ascii="나눔고딕" w:eastAsia="나눔고딕" w:hAnsi="나눔고딕" w:cs="Malgun Gothic Semilight"/>
          <w:b w:val="0"/>
          <w:bCs/>
          <w:sz w:val="21"/>
          <w:szCs w:val="21"/>
        </w:rPr>
        <w:t xml:space="preserve"> </w:t>
      </w:r>
      <w:r w:rsidR="00D83C77"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팀 명</w:t>
      </w:r>
      <w:r w:rsidR="007E48C0"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 xml:space="preserve"> </w:t>
      </w:r>
      <w:r w:rsidR="007E48C0" w:rsidRPr="00436246">
        <w:rPr>
          <w:rFonts w:ascii="나눔고딕" w:eastAsia="나눔고딕" w:hAnsi="나눔고딕" w:cs="Malgun Gothic Semilight"/>
          <w:b w:val="0"/>
          <w:bCs/>
          <w:sz w:val="21"/>
          <w:szCs w:val="21"/>
        </w:rPr>
        <w:t xml:space="preserve">: </w:t>
      </w:r>
      <w:r w:rsidR="007E48C0"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 xml:space="preserve"> </w:t>
      </w:r>
      <w:proofErr w:type="spellStart"/>
      <w:r w:rsidR="007E48C0"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빅뎅잉텅응용</w:t>
      </w:r>
      <w:proofErr w:type="spellEnd"/>
    </w:p>
    <w:p w14:paraId="088E584F" w14:textId="1F7A85DA" w:rsidR="007E48C0" w:rsidRPr="00436246" w:rsidRDefault="00604574" w:rsidP="00604574">
      <w:pPr>
        <w:spacing w:line="276" w:lineRule="auto"/>
        <w:ind w:leftChars="498" w:left="1200"/>
        <w:jc w:val="both"/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  <w:r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3)</w:t>
      </w:r>
      <w:r>
        <w:rPr>
          <w:rFonts w:ascii="나눔고딕" w:eastAsia="나눔고딕" w:hAnsi="나눔고딕" w:cs="Malgun Gothic Semilight"/>
          <w:b w:val="0"/>
          <w:bCs/>
          <w:sz w:val="21"/>
          <w:szCs w:val="21"/>
        </w:rPr>
        <w:t xml:space="preserve"> </w:t>
      </w:r>
      <w:r w:rsidR="007E48C0"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 xml:space="preserve">팀원 </w:t>
      </w:r>
      <w:r w:rsidR="007E48C0" w:rsidRPr="00436246">
        <w:rPr>
          <w:rFonts w:ascii="나눔고딕" w:eastAsia="나눔고딕" w:hAnsi="나눔고딕" w:cs="Malgun Gothic Semilight"/>
          <w:b w:val="0"/>
          <w:bCs/>
          <w:sz w:val="21"/>
          <w:szCs w:val="21"/>
        </w:rPr>
        <w:t xml:space="preserve">: 1876092 </w:t>
      </w:r>
      <w:r w:rsidR="007E48C0"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김지수,</w:t>
      </w:r>
      <w:r w:rsidR="007E48C0" w:rsidRPr="00436246">
        <w:rPr>
          <w:rFonts w:ascii="나눔고딕" w:eastAsia="나눔고딕" w:hAnsi="나눔고딕" w:cs="Malgun Gothic Semilight"/>
          <w:b w:val="0"/>
          <w:bCs/>
          <w:sz w:val="21"/>
          <w:szCs w:val="21"/>
        </w:rPr>
        <w:t xml:space="preserve"> 17</w:t>
      </w:r>
      <w:r w:rsidR="00334F4D" w:rsidRPr="00436246">
        <w:rPr>
          <w:rFonts w:ascii="나눔고딕" w:eastAsia="나눔고딕" w:hAnsi="나눔고딕" w:cs="Malgun Gothic Semilight"/>
          <w:b w:val="0"/>
          <w:bCs/>
          <w:sz w:val="21"/>
          <w:szCs w:val="21"/>
        </w:rPr>
        <w:t>85054</w:t>
      </w:r>
      <w:r w:rsidR="007E48C0"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김진유</w:t>
      </w:r>
    </w:p>
    <w:p w14:paraId="08E8564D" w14:textId="77777777" w:rsidR="00D83C77" w:rsidRPr="00436246" w:rsidRDefault="00D83C77" w:rsidP="00D83C77">
      <w:pPr>
        <w:spacing w:line="276" w:lineRule="auto"/>
        <w:jc w:val="both"/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</w:p>
    <w:p w14:paraId="63067166" w14:textId="1D4980AA" w:rsidR="00604574" w:rsidRDefault="004B0DD9" w:rsidP="00604574">
      <w:pPr>
        <w:spacing w:line="360" w:lineRule="auto"/>
        <w:jc w:val="both"/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</w:pPr>
      <w:r w:rsidRPr="00436246">
        <w:rPr>
          <w:rFonts w:ascii="나눔고딕" w:eastAsia="나눔고딕" w:hAnsi="나눔고딕" w:cs="Malgun Gothic Semilight"/>
          <w:b w:val="0"/>
          <w:bCs/>
          <w:sz w:val="21"/>
          <w:szCs w:val="21"/>
        </w:rPr>
        <w:t xml:space="preserve">1.2 </w:t>
      </w:r>
      <w:r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진행일정</w:t>
      </w:r>
    </w:p>
    <w:tbl>
      <w:tblPr>
        <w:tblStyle w:val="57"/>
        <w:tblpPr w:leftFromText="142" w:rightFromText="142" w:vertAnchor="page" w:horzAnchor="margin" w:tblpXSpec="center" w:tblpY="4519"/>
        <w:tblW w:w="7983" w:type="dxa"/>
        <w:tblLook w:val="04A0" w:firstRow="1" w:lastRow="0" w:firstColumn="1" w:lastColumn="0" w:noHBand="0" w:noVBand="1"/>
      </w:tblPr>
      <w:tblGrid>
        <w:gridCol w:w="1797"/>
        <w:gridCol w:w="546"/>
        <w:gridCol w:w="664"/>
        <w:gridCol w:w="831"/>
        <w:gridCol w:w="831"/>
        <w:gridCol w:w="827"/>
        <w:gridCol w:w="825"/>
        <w:gridCol w:w="831"/>
        <w:gridCol w:w="831"/>
      </w:tblGrid>
      <w:tr w:rsidR="00604574" w:rsidRPr="00436246" w14:paraId="143C8823" w14:textId="77777777" w:rsidTr="00604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77C8B5A6" w14:textId="77777777" w:rsidR="00604574" w:rsidRPr="00436246" w:rsidRDefault="00604574" w:rsidP="00604574">
            <w:pPr>
              <w:spacing w:line="360" w:lineRule="auto"/>
              <w:jc w:val="center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sz w:val="16"/>
                <w:szCs w:val="16"/>
              </w:rPr>
              <w:t>일자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69EDA913" w14:textId="77777777" w:rsidR="00604574" w:rsidRPr="00436246" w:rsidRDefault="00604574" w:rsidP="0060457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 w:hint="eastAsia"/>
                <w:b w:val="0"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</w:tcBorders>
            <w:vAlign w:val="center"/>
          </w:tcPr>
          <w:p w14:paraId="5D7C1CD6" w14:textId="77777777" w:rsidR="00604574" w:rsidRPr="00436246" w:rsidRDefault="00604574" w:rsidP="0060457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436246"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  <w:t>0/13</w:t>
            </w:r>
          </w:p>
        </w:tc>
        <w:tc>
          <w:tcPr>
            <w:tcW w:w="838" w:type="dxa"/>
            <w:tcBorders>
              <w:top w:val="single" w:sz="2" w:space="0" w:color="7F7F7F"/>
            </w:tcBorders>
            <w:vAlign w:val="center"/>
          </w:tcPr>
          <w:p w14:paraId="7D6B1CE6" w14:textId="77777777" w:rsidR="00604574" w:rsidRPr="00436246" w:rsidRDefault="00604574" w:rsidP="0060457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436246"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  <w:t>0/14-20</w:t>
            </w:r>
          </w:p>
        </w:tc>
        <w:tc>
          <w:tcPr>
            <w:tcW w:w="838" w:type="dxa"/>
            <w:tcBorders>
              <w:top w:val="single" w:sz="2" w:space="0" w:color="7F7F7F"/>
            </w:tcBorders>
            <w:vAlign w:val="center"/>
          </w:tcPr>
          <w:p w14:paraId="1140979F" w14:textId="77777777" w:rsidR="00604574" w:rsidRPr="00436246" w:rsidRDefault="00604574" w:rsidP="0060457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436246"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  <w:t>0/21-27</w:t>
            </w:r>
          </w:p>
        </w:tc>
        <w:tc>
          <w:tcPr>
            <w:tcW w:w="838" w:type="dxa"/>
            <w:tcBorders>
              <w:top w:val="single" w:sz="2" w:space="0" w:color="7F7F7F"/>
            </w:tcBorders>
            <w:vAlign w:val="center"/>
          </w:tcPr>
          <w:p w14:paraId="7605702C" w14:textId="77777777" w:rsidR="00604574" w:rsidRPr="00436246" w:rsidRDefault="00604574" w:rsidP="0060457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sz w:val="14"/>
                <w:szCs w:val="14"/>
              </w:rPr>
              <w:t>1</w:t>
            </w:r>
            <w:r w:rsidRPr="00436246">
              <w:rPr>
                <w:rFonts w:ascii="나눔고딕" w:eastAsia="나눔고딕" w:hAnsi="나눔고딕" w:cs="Malgun Gothic Semilight"/>
                <w:b w:val="0"/>
                <w:bCs/>
                <w:sz w:val="14"/>
                <w:szCs w:val="14"/>
              </w:rPr>
              <w:t>0/27-11/3</w:t>
            </w:r>
          </w:p>
        </w:tc>
        <w:tc>
          <w:tcPr>
            <w:tcW w:w="838" w:type="dxa"/>
            <w:tcBorders>
              <w:top w:val="single" w:sz="2" w:space="0" w:color="7F7F7F"/>
            </w:tcBorders>
            <w:vAlign w:val="center"/>
          </w:tcPr>
          <w:p w14:paraId="49AD37C7" w14:textId="77777777" w:rsidR="00604574" w:rsidRPr="00436246" w:rsidRDefault="00604574" w:rsidP="0060457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436246"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  <w:t>1/3-9</w:t>
            </w:r>
          </w:p>
        </w:tc>
        <w:tc>
          <w:tcPr>
            <w:tcW w:w="838" w:type="dxa"/>
            <w:tcBorders>
              <w:top w:val="single" w:sz="2" w:space="0" w:color="7F7F7F"/>
            </w:tcBorders>
            <w:vAlign w:val="center"/>
          </w:tcPr>
          <w:p w14:paraId="1541A76F" w14:textId="77777777" w:rsidR="00604574" w:rsidRPr="00436246" w:rsidRDefault="00604574" w:rsidP="0060457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436246"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  <w:t>1/10-16</w:t>
            </w:r>
          </w:p>
        </w:tc>
        <w:tc>
          <w:tcPr>
            <w:tcW w:w="838" w:type="dxa"/>
            <w:tcBorders>
              <w:top w:val="single" w:sz="2" w:space="0" w:color="7F7F7F"/>
              <w:right w:val="single" w:sz="2" w:space="0" w:color="7F7F7F"/>
            </w:tcBorders>
            <w:vAlign w:val="center"/>
          </w:tcPr>
          <w:p w14:paraId="12C11482" w14:textId="77777777" w:rsidR="00604574" w:rsidRPr="00436246" w:rsidRDefault="00604574" w:rsidP="00604574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sz w:val="16"/>
                <w:szCs w:val="16"/>
              </w:rPr>
              <w:t>1</w:t>
            </w:r>
            <w:r w:rsidRPr="00436246"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  <w:t>1/17-22</w:t>
            </w:r>
          </w:p>
        </w:tc>
      </w:tr>
      <w:tr w:rsidR="00604574" w:rsidRPr="00436246" w14:paraId="41A3DC54" w14:textId="77777777" w:rsidTr="0060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713F5013" w14:textId="77777777" w:rsidR="00604574" w:rsidRPr="00436246" w:rsidRDefault="00604574" w:rsidP="00604574">
            <w:pPr>
              <w:jc w:val="center"/>
              <w:rPr>
                <w:rFonts w:ascii="나눔고딕" w:eastAsia="나눔고딕" w:hAnsi="나눔고딕" w:cs="Malgun Gothic Semilight"/>
                <w:b w:val="0"/>
                <w:bCs/>
                <w:sz w:val="13"/>
                <w:szCs w:val="13"/>
              </w:rPr>
            </w:pP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3"/>
                <w:szCs w:val="13"/>
              </w:rPr>
              <w:t xml:space="preserve">주제 선정 및 </w:t>
            </w:r>
          </w:p>
          <w:p w14:paraId="24EFCCEF" w14:textId="77777777" w:rsidR="00604574" w:rsidRPr="00436246" w:rsidRDefault="00604574" w:rsidP="00604574">
            <w:pPr>
              <w:jc w:val="center"/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</w:pPr>
            <w:r w:rsidRPr="00436246"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  <w:t xml:space="preserve">proposal </w:t>
            </w: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3"/>
                <w:szCs w:val="13"/>
              </w:rPr>
              <w:t>작성</w:t>
            </w: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  <w:right w:val="single" w:sz="2" w:space="0" w:color="7F7F7F"/>
            </w:tcBorders>
            <w:shd w:val="clear" w:color="auto" w:fill="FFFFCC"/>
          </w:tcPr>
          <w:p w14:paraId="1E95B32F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2" w:space="0" w:color="7F7F7F"/>
              <w:left w:val="single" w:sz="2" w:space="0" w:color="7F7F7F"/>
            </w:tcBorders>
            <w:shd w:val="clear" w:color="auto" w:fill="FFFFCC"/>
            <w:vAlign w:val="center"/>
          </w:tcPr>
          <w:p w14:paraId="7007DB0D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14:paraId="786B7EC6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14:paraId="4EEB7847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14:paraId="3A72097F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14:paraId="43E30E79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14:paraId="78AF20C7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718976EA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604574" w:rsidRPr="00436246" w14:paraId="1450D8EA" w14:textId="77777777" w:rsidTr="00604574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46485CF4" w14:textId="77777777" w:rsidR="00604574" w:rsidRPr="00436246" w:rsidRDefault="00604574" w:rsidP="00604574">
            <w:pPr>
              <w:jc w:val="center"/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</w:pP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3"/>
                <w:szCs w:val="13"/>
              </w:rPr>
              <w:t>D</w:t>
            </w:r>
            <w:r w:rsidRPr="00436246"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  <w:t xml:space="preserve">B </w:t>
            </w: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3"/>
                <w:szCs w:val="13"/>
              </w:rPr>
              <w:t>모델링 및 구성</w:t>
            </w:r>
          </w:p>
        </w:tc>
        <w:tc>
          <w:tcPr>
            <w:tcW w:w="567" w:type="dxa"/>
            <w:tcBorders>
              <w:left w:val="single" w:sz="2" w:space="0" w:color="7F7F7F"/>
              <w:right w:val="single" w:sz="2" w:space="0" w:color="7F7F7F"/>
            </w:tcBorders>
            <w:shd w:val="clear" w:color="auto" w:fill="FFFFCC"/>
          </w:tcPr>
          <w:p w14:paraId="6122DFB2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2" w:space="0" w:color="7F7F7F"/>
            </w:tcBorders>
            <w:shd w:val="clear" w:color="auto" w:fill="FFFFCC"/>
            <w:vAlign w:val="center"/>
          </w:tcPr>
          <w:p w14:paraId="11EC8E74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FFFFCC"/>
            <w:vAlign w:val="center"/>
          </w:tcPr>
          <w:p w14:paraId="3B21A300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14:paraId="14770CF2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vAlign w:val="center"/>
          </w:tcPr>
          <w:p w14:paraId="36386081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vAlign w:val="center"/>
          </w:tcPr>
          <w:p w14:paraId="2BDAFE5F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vAlign w:val="center"/>
          </w:tcPr>
          <w:p w14:paraId="0B5D3D42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tcBorders>
              <w:right w:val="single" w:sz="2" w:space="0" w:color="7F7F7F"/>
            </w:tcBorders>
            <w:vAlign w:val="center"/>
          </w:tcPr>
          <w:p w14:paraId="1303D00A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604574" w:rsidRPr="00436246" w14:paraId="2F0A5B62" w14:textId="77777777" w:rsidTr="0060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7C9E5535" w14:textId="77777777" w:rsidR="00604574" w:rsidRPr="00436246" w:rsidRDefault="00604574" w:rsidP="00604574">
            <w:pPr>
              <w:jc w:val="center"/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</w:pP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3"/>
                <w:szCs w:val="13"/>
              </w:rPr>
              <w:t>웹페이시 구상 및 요구사항 작성</w:t>
            </w:r>
          </w:p>
        </w:tc>
        <w:tc>
          <w:tcPr>
            <w:tcW w:w="567" w:type="dxa"/>
            <w:tcBorders>
              <w:left w:val="single" w:sz="2" w:space="0" w:color="7F7F7F"/>
              <w:right w:val="single" w:sz="2" w:space="0" w:color="7F7F7F"/>
            </w:tcBorders>
          </w:tcPr>
          <w:p w14:paraId="6137C80A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34021627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FFFFCC"/>
            <w:vAlign w:val="center"/>
          </w:tcPr>
          <w:p w14:paraId="4F18ACEF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FFFFCC"/>
            <w:vAlign w:val="center"/>
          </w:tcPr>
          <w:p w14:paraId="00AF33B4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14:paraId="5C5F42ED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14:paraId="4D976354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14:paraId="43CA5BAA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452B73E8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604574" w:rsidRPr="00436246" w14:paraId="4F068A78" w14:textId="77777777" w:rsidTr="00604574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3B6078BF" w14:textId="77777777" w:rsidR="00604574" w:rsidRPr="00436246" w:rsidRDefault="00604574" w:rsidP="00604574">
            <w:pPr>
              <w:jc w:val="center"/>
              <w:rPr>
                <w:rFonts w:ascii="나눔고딕" w:eastAsia="나눔고딕" w:hAnsi="나눔고딕" w:cs="Malgun Gothic Semilight"/>
                <w:b w:val="0"/>
                <w:bCs/>
                <w:sz w:val="13"/>
                <w:szCs w:val="13"/>
              </w:rPr>
            </w:pP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3"/>
                <w:szCs w:val="13"/>
              </w:rPr>
              <w:t>D</w:t>
            </w:r>
            <w:r w:rsidRPr="00436246"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  <w:t>B</w:t>
            </w: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3"/>
                <w:szCs w:val="13"/>
              </w:rPr>
              <w:t xml:space="preserve">제작 및 초기화 </w:t>
            </w:r>
          </w:p>
          <w:p w14:paraId="7F050F6D" w14:textId="77777777" w:rsidR="00604574" w:rsidRPr="00436246" w:rsidRDefault="00604574" w:rsidP="00604574">
            <w:pPr>
              <w:jc w:val="center"/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</w:pPr>
            <w:r w:rsidRPr="00436246"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  <w:t xml:space="preserve">Script </w:t>
            </w: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3"/>
                <w:szCs w:val="13"/>
              </w:rPr>
              <w:t>작성</w:t>
            </w:r>
          </w:p>
        </w:tc>
        <w:tc>
          <w:tcPr>
            <w:tcW w:w="567" w:type="dxa"/>
            <w:tcBorders>
              <w:left w:val="single" w:sz="2" w:space="0" w:color="7F7F7F"/>
              <w:right w:val="single" w:sz="2" w:space="0" w:color="7F7F7F"/>
            </w:tcBorders>
          </w:tcPr>
          <w:p w14:paraId="002DB2DA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7432F82F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vAlign w:val="center"/>
          </w:tcPr>
          <w:p w14:paraId="62681C9C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FFFFCC"/>
            <w:vAlign w:val="center"/>
          </w:tcPr>
          <w:p w14:paraId="4F1E665C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FFFFCC"/>
            <w:vAlign w:val="center"/>
          </w:tcPr>
          <w:p w14:paraId="5C49C185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vAlign w:val="center"/>
          </w:tcPr>
          <w:p w14:paraId="1491ECF3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vAlign w:val="center"/>
          </w:tcPr>
          <w:p w14:paraId="3D3BF3C1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tcBorders>
              <w:right w:val="single" w:sz="2" w:space="0" w:color="7F7F7F"/>
            </w:tcBorders>
            <w:vAlign w:val="center"/>
          </w:tcPr>
          <w:p w14:paraId="400305E9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604574" w:rsidRPr="00436246" w14:paraId="695F32CA" w14:textId="77777777" w:rsidTr="0060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48FAFABB" w14:textId="77777777" w:rsidR="00604574" w:rsidRPr="00436246" w:rsidRDefault="00604574" w:rsidP="00604574">
            <w:pPr>
              <w:jc w:val="center"/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</w:pPr>
            <w:r w:rsidRPr="00436246"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  <w:t>Index.</w:t>
            </w: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3"/>
                <w:szCs w:val="13"/>
              </w:rPr>
              <w:t>h</w:t>
            </w:r>
            <w:r w:rsidRPr="00436246"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  <w:t xml:space="preserve">tml </w:t>
            </w: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3"/>
                <w:szCs w:val="13"/>
              </w:rPr>
              <w:t>제작</w:t>
            </w:r>
          </w:p>
        </w:tc>
        <w:tc>
          <w:tcPr>
            <w:tcW w:w="567" w:type="dxa"/>
            <w:tcBorders>
              <w:left w:val="single" w:sz="2" w:space="0" w:color="7F7F7F"/>
              <w:right w:val="single" w:sz="2" w:space="0" w:color="7F7F7F"/>
            </w:tcBorders>
          </w:tcPr>
          <w:p w14:paraId="5F71A94E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2678F938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FFFFCC"/>
            <w:vAlign w:val="center"/>
          </w:tcPr>
          <w:p w14:paraId="09FD91B2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14:paraId="5FCAFD8E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FFFFCC"/>
            <w:vAlign w:val="center"/>
          </w:tcPr>
          <w:p w14:paraId="096E0AA7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14:paraId="5D9B68E1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14:paraId="2E137321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3B348857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604574" w:rsidRPr="00436246" w14:paraId="720ECF50" w14:textId="77777777" w:rsidTr="00604574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042C70A3" w14:textId="77777777" w:rsidR="00604574" w:rsidRPr="00436246" w:rsidRDefault="00604574" w:rsidP="00604574">
            <w:pPr>
              <w:jc w:val="center"/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</w:pPr>
            <w:proofErr w:type="spellStart"/>
            <w:r w:rsidRPr="00436246"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  <w:t>Rest.area</w:t>
            </w:r>
            <w:proofErr w:type="spellEnd"/>
            <w:r w:rsidRPr="00436246"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  <w:t xml:space="preserve">, </w:t>
            </w:r>
            <w:proofErr w:type="spellStart"/>
            <w:r w:rsidRPr="00436246"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  <w:t>customer_ranking</w:t>
            </w:r>
            <w:proofErr w:type="spellEnd"/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3"/>
                <w:szCs w:val="13"/>
              </w:rPr>
              <w:t>등 p</w:t>
            </w:r>
            <w:r w:rsidRPr="00436246"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  <w:t>hp script</w:t>
            </w: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3"/>
                <w:szCs w:val="13"/>
              </w:rPr>
              <w:t xml:space="preserve"> 제작</w:t>
            </w:r>
          </w:p>
        </w:tc>
        <w:tc>
          <w:tcPr>
            <w:tcW w:w="567" w:type="dxa"/>
            <w:tcBorders>
              <w:left w:val="single" w:sz="2" w:space="0" w:color="7F7F7F"/>
              <w:right w:val="single" w:sz="2" w:space="0" w:color="7F7F7F"/>
            </w:tcBorders>
          </w:tcPr>
          <w:p w14:paraId="37E9DD5B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21DDB21E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vAlign w:val="center"/>
          </w:tcPr>
          <w:p w14:paraId="5106FC5E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vAlign w:val="center"/>
          </w:tcPr>
          <w:p w14:paraId="140C8954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FFFFCC"/>
            <w:vAlign w:val="center"/>
          </w:tcPr>
          <w:p w14:paraId="3FFD1390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FFFFCC"/>
            <w:vAlign w:val="center"/>
          </w:tcPr>
          <w:p w14:paraId="6AE4500E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vAlign w:val="center"/>
          </w:tcPr>
          <w:p w14:paraId="53E013A2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tcBorders>
              <w:right w:val="single" w:sz="2" w:space="0" w:color="7F7F7F"/>
            </w:tcBorders>
            <w:vAlign w:val="center"/>
          </w:tcPr>
          <w:p w14:paraId="565E1314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604574" w:rsidRPr="00436246" w14:paraId="3D6ABF91" w14:textId="77777777" w:rsidTr="0060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3D34233A" w14:textId="77777777" w:rsidR="00604574" w:rsidRPr="00436246" w:rsidRDefault="00604574" w:rsidP="00604574">
            <w:pPr>
              <w:jc w:val="center"/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</w:pP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3"/>
                <w:szCs w:val="13"/>
              </w:rPr>
              <w:t>A</w:t>
            </w:r>
            <w:r w:rsidRPr="00436246"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  <w:t xml:space="preserve">dvanced Analysis </w:t>
            </w: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3"/>
                <w:szCs w:val="13"/>
              </w:rPr>
              <w:t>기능 구현</w:t>
            </w:r>
          </w:p>
        </w:tc>
        <w:tc>
          <w:tcPr>
            <w:tcW w:w="567" w:type="dxa"/>
            <w:tcBorders>
              <w:left w:val="single" w:sz="2" w:space="0" w:color="7F7F7F"/>
              <w:right w:val="single" w:sz="2" w:space="0" w:color="7F7F7F"/>
            </w:tcBorders>
          </w:tcPr>
          <w:p w14:paraId="143848F5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2" w:space="0" w:color="7F7F7F"/>
            </w:tcBorders>
            <w:shd w:val="clear" w:color="auto" w:fill="auto"/>
            <w:vAlign w:val="center"/>
          </w:tcPr>
          <w:p w14:paraId="4E538D29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14:paraId="765B3389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14:paraId="23D50037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FFFFCC"/>
            <w:vAlign w:val="center"/>
          </w:tcPr>
          <w:p w14:paraId="3D75F1C2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FFFFCC"/>
            <w:vAlign w:val="center"/>
          </w:tcPr>
          <w:p w14:paraId="70C866A8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shd w:val="clear" w:color="auto" w:fill="FFFFCC"/>
            <w:vAlign w:val="center"/>
          </w:tcPr>
          <w:p w14:paraId="53172A4D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tcBorders>
              <w:right w:val="single" w:sz="2" w:space="0" w:color="7F7F7F"/>
            </w:tcBorders>
            <w:shd w:val="clear" w:color="auto" w:fill="auto"/>
            <w:vAlign w:val="center"/>
          </w:tcPr>
          <w:p w14:paraId="3ABE9BC6" w14:textId="77777777" w:rsidR="00604574" w:rsidRPr="00436246" w:rsidRDefault="00604574" w:rsidP="00604574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</w:tr>
      <w:tr w:rsidR="00604574" w:rsidRPr="00436246" w14:paraId="35E693CA" w14:textId="77777777" w:rsidTr="00604574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1" w:type="dxa"/>
            <w:tcBorders>
              <w:top w:val="single" w:sz="2" w:space="0" w:color="7F7F7F"/>
              <w:left w:val="single" w:sz="2" w:space="0" w:color="7F7F7F"/>
              <w:bottom w:val="single" w:sz="2" w:space="0" w:color="7F7F7F"/>
              <w:right w:val="single" w:sz="2" w:space="0" w:color="7F7F7F"/>
            </w:tcBorders>
            <w:vAlign w:val="center"/>
          </w:tcPr>
          <w:p w14:paraId="4343DFD6" w14:textId="77777777" w:rsidR="00604574" w:rsidRPr="00436246" w:rsidRDefault="00604574" w:rsidP="00604574">
            <w:pPr>
              <w:jc w:val="center"/>
              <w:rPr>
                <w:rFonts w:ascii="나눔고딕" w:eastAsia="나눔고딕" w:hAnsi="나눔고딕" w:cs="Malgun Gothic Semilight"/>
                <w:b w:val="0"/>
                <w:bCs/>
                <w:i w:val="0"/>
                <w:iCs w:val="0"/>
                <w:sz w:val="13"/>
                <w:szCs w:val="13"/>
              </w:rPr>
            </w:pPr>
            <w:r w:rsidRPr="00436246">
              <w:rPr>
                <w:rFonts w:ascii="나눔고딕" w:eastAsia="나눔고딕" w:hAnsi="나눔고딕" w:cs="Malgun Gothic Semilight" w:hint="eastAsia"/>
                <w:b w:val="0"/>
                <w:bCs/>
                <w:i w:val="0"/>
                <w:iCs w:val="0"/>
                <w:sz w:val="13"/>
                <w:szCs w:val="13"/>
              </w:rPr>
              <w:t>문서작업</w:t>
            </w:r>
          </w:p>
        </w:tc>
        <w:tc>
          <w:tcPr>
            <w:tcW w:w="567" w:type="dxa"/>
            <w:tcBorders>
              <w:left w:val="single" w:sz="2" w:space="0" w:color="7F7F7F"/>
              <w:bottom w:val="single" w:sz="2" w:space="0" w:color="7F7F7F"/>
              <w:right w:val="single" w:sz="2" w:space="0" w:color="7F7F7F"/>
            </w:tcBorders>
          </w:tcPr>
          <w:p w14:paraId="1DEEFD7F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567" w:type="dxa"/>
            <w:tcBorders>
              <w:left w:val="single" w:sz="2" w:space="0" w:color="7F7F7F"/>
              <w:bottom w:val="single" w:sz="2" w:space="0" w:color="7F7F7F"/>
            </w:tcBorders>
            <w:shd w:val="clear" w:color="auto" w:fill="auto"/>
            <w:vAlign w:val="center"/>
          </w:tcPr>
          <w:p w14:paraId="747FA210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tcBorders>
              <w:bottom w:val="single" w:sz="2" w:space="0" w:color="7F7F7F"/>
            </w:tcBorders>
            <w:vAlign w:val="center"/>
          </w:tcPr>
          <w:p w14:paraId="5F79311A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tcBorders>
              <w:bottom w:val="single" w:sz="2" w:space="0" w:color="7F7F7F"/>
            </w:tcBorders>
            <w:vAlign w:val="center"/>
          </w:tcPr>
          <w:p w14:paraId="475DA4DC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tcBorders>
              <w:bottom w:val="single" w:sz="2" w:space="0" w:color="7F7F7F"/>
            </w:tcBorders>
            <w:vAlign w:val="center"/>
          </w:tcPr>
          <w:p w14:paraId="6E8A73C5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tcBorders>
              <w:bottom w:val="single" w:sz="2" w:space="0" w:color="7F7F7F"/>
            </w:tcBorders>
            <w:vAlign w:val="center"/>
          </w:tcPr>
          <w:p w14:paraId="50884354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tcBorders>
              <w:bottom w:val="single" w:sz="2" w:space="0" w:color="7F7F7F"/>
            </w:tcBorders>
            <w:shd w:val="clear" w:color="auto" w:fill="FFFFCC"/>
            <w:vAlign w:val="center"/>
          </w:tcPr>
          <w:p w14:paraId="168BC39C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  <w:tc>
          <w:tcPr>
            <w:tcW w:w="838" w:type="dxa"/>
            <w:tcBorders>
              <w:bottom w:val="single" w:sz="2" w:space="0" w:color="7F7F7F"/>
              <w:right w:val="single" w:sz="2" w:space="0" w:color="7F7F7F"/>
            </w:tcBorders>
            <w:shd w:val="clear" w:color="auto" w:fill="FFFFCC"/>
            <w:vAlign w:val="center"/>
          </w:tcPr>
          <w:p w14:paraId="0ADC0633" w14:textId="77777777" w:rsidR="00604574" w:rsidRPr="00436246" w:rsidRDefault="00604574" w:rsidP="00604574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고딕" w:eastAsia="나눔고딕" w:hAnsi="나눔고딕" w:cs="Malgun Gothic Semilight"/>
                <w:b w:val="0"/>
                <w:bCs/>
                <w:sz w:val="16"/>
                <w:szCs w:val="16"/>
              </w:rPr>
            </w:pPr>
          </w:p>
        </w:tc>
      </w:tr>
    </w:tbl>
    <w:p w14:paraId="592A9C30" w14:textId="6C8FC85C" w:rsidR="00D83C77" w:rsidRPr="00436246" w:rsidRDefault="00D83C77" w:rsidP="00604574">
      <w:p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  <w:r w:rsidRPr="00436246">
        <w:rPr>
          <w:rFonts w:ascii="나눔고딕" w:eastAsia="나눔고딕" w:hAnsi="나눔고딕" w:cs="Malgun Gothic Semilight"/>
          <w:b w:val="0"/>
          <w:bCs/>
          <w:sz w:val="21"/>
          <w:szCs w:val="21"/>
        </w:rPr>
        <w:br w:type="page"/>
      </w:r>
    </w:p>
    <w:p w14:paraId="01C0EAFB" w14:textId="08478DF8" w:rsidR="00D83C77" w:rsidRPr="00436246" w:rsidRDefault="00D83C77" w:rsidP="00D83C77">
      <w:pPr>
        <w:pStyle w:val="affe"/>
        <w:numPr>
          <w:ilvl w:val="0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</w:rPr>
        <w:lastRenderedPageBreak/>
        <w:t>프로젝트 소개</w:t>
      </w:r>
    </w:p>
    <w:p w14:paraId="4032F896" w14:textId="7E775FE4" w:rsidR="004B0DD9" w:rsidRPr="00436246" w:rsidRDefault="004B0DD9" w:rsidP="00D83C77">
      <w:p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2</w:t>
      </w:r>
      <w:r w:rsidRPr="00436246">
        <w:rPr>
          <w:rFonts w:ascii="나눔고딕" w:eastAsia="나눔고딕" w:hAnsi="나눔고딕" w:cs="Malgun Gothic Semilight"/>
          <w:b w:val="0"/>
          <w:bCs/>
          <w:sz w:val="21"/>
          <w:szCs w:val="21"/>
        </w:rPr>
        <w:t xml:space="preserve">.1 </w:t>
      </w:r>
      <w:r w:rsidR="00D83C77"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프로젝트 선정 계기</w:t>
      </w:r>
      <w:r w:rsidR="00DE2946"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 xml:space="preserve"> </w:t>
      </w:r>
    </w:p>
    <w:p w14:paraId="346A8B73" w14:textId="76748255" w:rsidR="004B0DD9" w:rsidRPr="00436246" w:rsidRDefault="004B0DD9" w:rsidP="00D83C77">
      <w:p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</w:p>
    <w:p w14:paraId="2B93AB3A" w14:textId="5B1C9275" w:rsidR="004B0DD9" w:rsidRPr="00436246" w:rsidRDefault="004B0DD9" w:rsidP="00D83C77">
      <w:p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2</w:t>
      </w:r>
      <w:r w:rsidRPr="00436246">
        <w:rPr>
          <w:rFonts w:ascii="나눔고딕" w:eastAsia="나눔고딕" w:hAnsi="나눔고딕" w:cs="Malgun Gothic Semilight"/>
          <w:b w:val="0"/>
          <w:bCs/>
          <w:sz w:val="21"/>
          <w:szCs w:val="21"/>
        </w:rPr>
        <w:t xml:space="preserve">.2 </w:t>
      </w:r>
      <w:r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프로젝트 의의 및 목적</w:t>
      </w:r>
    </w:p>
    <w:p w14:paraId="7A732CB8" w14:textId="77777777" w:rsidR="004B0DD9" w:rsidRPr="00436246" w:rsidRDefault="004B0DD9">
      <w:pPr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</w:p>
    <w:p w14:paraId="74D7EE0C" w14:textId="2AB19A24" w:rsidR="00D83C77" w:rsidRPr="00436246" w:rsidRDefault="00D83C77">
      <w:pPr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  <w:r w:rsidRPr="00436246">
        <w:rPr>
          <w:rFonts w:ascii="나눔고딕" w:eastAsia="나눔고딕" w:hAnsi="나눔고딕" w:cs="Malgun Gothic Semilight"/>
          <w:b w:val="0"/>
          <w:bCs/>
          <w:sz w:val="21"/>
          <w:szCs w:val="21"/>
        </w:rPr>
        <w:br w:type="page"/>
      </w:r>
    </w:p>
    <w:p w14:paraId="45C08EFB" w14:textId="70AED633" w:rsidR="00E452B9" w:rsidRPr="00604574" w:rsidRDefault="00E452B9" w:rsidP="00E452B9">
      <w:pPr>
        <w:pStyle w:val="affe"/>
        <w:numPr>
          <w:ilvl w:val="0"/>
          <w:numId w:val="13"/>
        </w:numPr>
        <w:spacing w:line="360" w:lineRule="auto"/>
        <w:jc w:val="both"/>
        <w:rPr>
          <w:rFonts w:ascii="나눔고딕" w:eastAsia="나눔고딕" w:hAnsi="나눔고딕" w:cs="Malgun Gothic Semilight" w:hint="eastAsia"/>
        </w:rPr>
      </w:pPr>
      <w:r w:rsidRPr="00604574">
        <w:rPr>
          <w:rFonts w:ascii="나눔고딕" w:eastAsia="나눔고딕" w:hAnsi="나눔고딕" w:cs="Malgun Gothic Semilight" w:hint="eastAsia"/>
        </w:rPr>
        <w:lastRenderedPageBreak/>
        <w:t>D</w:t>
      </w:r>
      <w:r w:rsidRPr="00604574">
        <w:rPr>
          <w:rFonts w:ascii="나눔고딕" w:eastAsia="나눔고딕" w:hAnsi="나눔고딕" w:cs="Malgun Gothic Semilight"/>
        </w:rPr>
        <w:t>ATABASE SCHEMA</w:t>
      </w:r>
    </w:p>
    <w:p w14:paraId="73747FAB" w14:textId="21B4D4C3" w:rsidR="00E452B9" w:rsidRPr="00436246" w:rsidRDefault="00E452B9" w:rsidP="00E452B9">
      <w:p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noProof/>
          <w:sz w:val="21"/>
          <w:szCs w:val="21"/>
        </w:rPr>
        <w:drawing>
          <wp:inline distT="0" distB="0" distL="0" distR="0" wp14:anchorId="2024D6D6" wp14:editId="4C30D2FE">
            <wp:extent cx="5274310" cy="4170045"/>
            <wp:effectExtent l="0" t="0" r="254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6812" w14:textId="04447A52" w:rsidR="002C58CB" w:rsidRPr="00436246" w:rsidRDefault="002C58CB" w:rsidP="002C58CB">
      <w:pPr>
        <w:rPr>
          <w:rFonts w:ascii="나눔고딕" w:eastAsia="나눔고딕" w:hAnsi="나눔고딕" w:cs="Malgun Gothic Semilight" w:hint="eastAsia"/>
          <w:b w:val="0"/>
          <w:bCs/>
        </w:rPr>
      </w:pPr>
      <w:r w:rsidRPr="00436246">
        <w:rPr>
          <w:rFonts w:ascii="나눔고딕" w:eastAsia="나눔고딕" w:hAnsi="나눔고딕" w:cs="Malgun Gothic Semilight"/>
          <w:b w:val="0"/>
          <w:bCs/>
        </w:rPr>
        <w:br w:type="page"/>
      </w:r>
    </w:p>
    <w:p w14:paraId="028D6616" w14:textId="55A9FC93" w:rsidR="00904DD5" w:rsidRPr="00604574" w:rsidRDefault="00334F4D" w:rsidP="004B0DD9">
      <w:pPr>
        <w:pStyle w:val="affe"/>
        <w:numPr>
          <w:ilvl w:val="0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</w:rPr>
      </w:pPr>
      <w:r w:rsidRPr="00604574">
        <w:rPr>
          <w:rFonts w:ascii="나눔고딕" w:eastAsia="나눔고딕" w:hAnsi="나눔고딕" w:cs="Malgun Gothic Semilight" w:hint="eastAsia"/>
        </w:rPr>
        <w:lastRenderedPageBreak/>
        <w:t>역할분배</w:t>
      </w:r>
    </w:p>
    <w:p w14:paraId="4579F506" w14:textId="2AB5F683" w:rsidR="00334F4D" w:rsidRPr="00436246" w:rsidRDefault="00334F4D" w:rsidP="00334F4D">
      <w:pPr>
        <w:pStyle w:val="affe"/>
        <w:numPr>
          <w:ilvl w:val="1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김지수</w:t>
      </w:r>
    </w:p>
    <w:p w14:paraId="1DE59CD0" w14:textId="00716E9B" w:rsidR="007220C9" w:rsidRPr="00436246" w:rsidRDefault="00334F4D" w:rsidP="00334F4D">
      <w:pPr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- </w:t>
      </w:r>
      <w:r w:rsidR="007220C9"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프로젝트 주제 선정 </w:t>
      </w:r>
    </w:p>
    <w:p w14:paraId="21BEC3C7" w14:textId="76FE569F" w:rsidR="00334F4D" w:rsidRPr="00436246" w:rsidRDefault="007220C9" w:rsidP="00334F4D">
      <w:pPr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- </w:t>
      </w:r>
      <w:r w:rsidR="007652B9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T</w:t>
      </w:r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able creation and </w:t>
      </w:r>
      <w:r w:rsidR="007652B9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I</w:t>
      </w:r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nitialization (</w:t>
      </w:r>
      <w:proofErr w:type="spellStart"/>
      <w:r w:rsidR="00334F4D"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S</w:t>
      </w:r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toreType</w:t>
      </w:r>
      <w:proofErr w:type="spellEnd"/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, </w:t>
      </w:r>
      <w:proofErr w:type="spellStart"/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StoreInfo</w:t>
      </w:r>
      <w:proofErr w:type="spellEnd"/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, </w:t>
      </w:r>
      <w:proofErr w:type="spellStart"/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RestAreaInfo</w:t>
      </w:r>
      <w:proofErr w:type="spellEnd"/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)</w:t>
      </w:r>
    </w:p>
    <w:p w14:paraId="49E7A9F0" w14:textId="776ACEB0" w:rsidR="007220C9" w:rsidRPr="00436246" w:rsidRDefault="007220C9" w:rsidP="00334F4D">
      <w:pPr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login</w:t>
      </w:r>
      <w:r w:rsidR="007652B9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652B9"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P</w:t>
      </w:r>
      <w:r w:rsidR="007652B9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HP session</w:t>
      </w:r>
    </w:p>
    <w:p w14:paraId="52B04092" w14:textId="0A0A33F2" w:rsidR="007220C9" w:rsidRDefault="007220C9" w:rsidP="00334F4D">
      <w:pPr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customer survey</w:t>
      </w:r>
      <w:r w:rsidR="00DE2946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(</w:t>
      </w:r>
      <w:r w:rsid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INSERT</w:t>
      </w:r>
      <w:r w:rsidR="00DE2946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)</w:t>
      </w:r>
    </w:p>
    <w:p w14:paraId="50CD0B8F" w14:textId="5DE2C6F4" w:rsidR="00604574" w:rsidRPr="00436246" w:rsidRDefault="00604574" w:rsidP="00334F4D">
      <w:pPr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proofErr w:type="spellStart"/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customer_correct</w:t>
      </w:r>
      <w:proofErr w:type="spellEnd"/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(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DELETE,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UPDATE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)</w:t>
      </w:r>
    </w:p>
    <w:p w14:paraId="442E2B6B" w14:textId="778AE4AB" w:rsidR="007220C9" w:rsidRPr="00436246" w:rsidRDefault="007220C9" w:rsidP="00334F4D">
      <w:pPr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="007652B9"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 매장타입별 전국 분포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652B9"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P</w:t>
      </w:r>
      <w:r w:rsidR="007652B9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ivot Table</w:t>
      </w:r>
      <w:r w:rsidR="00DE2946"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 </w:t>
      </w:r>
    </w:p>
    <w:p w14:paraId="7F77551A" w14:textId="138E3319" w:rsidR="007220C9" w:rsidRPr="00436246" w:rsidRDefault="007220C9" w:rsidP="00334F4D">
      <w:pPr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DE2946"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연령 별 선호 매장 타입</w:t>
      </w:r>
      <w:r w:rsidR="00DE2946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 1~5</w:t>
      </w:r>
      <w:r w:rsidR="00DE2946"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위</w:t>
      </w:r>
    </w:p>
    <w:p w14:paraId="51354C0D" w14:textId="1F4FD62C" w:rsidR="00DE2946" w:rsidRPr="00436246" w:rsidRDefault="00DE2946" w:rsidP="00DE2946">
      <w:pPr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해당 매장 타입을 선호하는 소비자들의 평균 연령</w:t>
      </w:r>
    </w:p>
    <w:p w14:paraId="54D8227C" w14:textId="717294C1" w:rsidR="00DF0764" w:rsidRPr="00436246" w:rsidRDefault="00DF0764" w:rsidP="00DE2946">
      <w:pPr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="003870B7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rollup</w:t>
      </w:r>
      <w:r w:rsidR="003870B7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3870B7"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(휴게소 별 매출 합계)</w:t>
      </w:r>
    </w:p>
    <w:p w14:paraId="5707A7C6" w14:textId="7540D5AA" w:rsidR="00334F4D" w:rsidRPr="00436246" w:rsidRDefault="00334F4D" w:rsidP="00334F4D">
      <w:pPr>
        <w:pStyle w:val="affe"/>
        <w:numPr>
          <w:ilvl w:val="1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21"/>
          <w:szCs w:val="21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21"/>
          <w:szCs w:val="21"/>
        </w:rPr>
        <w:t>김진유</w:t>
      </w:r>
    </w:p>
    <w:p w14:paraId="117F916A" w14:textId="77777777" w:rsidR="007220C9" w:rsidRPr="00436246" w:rsidRDefault="00334F4D" w:rsidP="00334F4D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project proposal</w:t>
      </w:r>
    </w:p>
    <w:p w14:paraId="0760CE7C" w14:textId="32A206AD" w:rsidR="007220C9" w:rsidRPr="00436246" w:rsidRDefault="007220C9" w:rsidP="00334F4D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- </w:t>
      </w:r>
      <w:r w:rsidR="007652B9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T</w:t>
      </w:r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able creation and initialization (</w:t>
      </w:r>
      <w:proofErr w:type="spellStart"/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WholeStore</w:t>
      </w:r>
      <w:proofErr w:type="spellEnd"/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, </w:t>
      </w:r>
      <w:proofErr w:type="spellStart"/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CustomerInfo</w:t>
      </w:r>
      <w:proofErr w:type="spellEnd"/>
      <w:r w:rsidR="00334F4D"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, Area)</w:t>
      </w:r>
    </w:p>
    <w:p w14:paraId="4886A03F" w14:textId="7017FD07" w:rsidR="00DE2946" w:rsidRPr="00436246" w:rsidRDefault="007220C9" w:rsidP="00DE2946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- </w:t>
      </w:r>
      <w:r w:rsidR="00DE2946"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전체 휴게소별 매장 목록</w:t>
      </w:r>
    </w:p>
    <w:p w14:paraId="6352DDFE" w14:textId="126017FE" w:rsidR="00DE2946" w:rsidRPr="00436246" w:rsidRDefault="00DE2946" w:rsidP="00DE2946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전국 휴게소 목록</w:t>
      </w:r>
    </w:p>
    <w:p w14:paraId="0B853528" w14:textId="3D6EB871" w:rsidR="00DE2946" w:rsidRPr="00436246" w:rsidRDefault="00DE2946" w:rsidP="00DE2946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휴게소 추가 및 수정</w:t>
      </w:r>
      <w:r w:rsid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 (</w:t>
      </w:r>
      <w:r w:rsid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INSERT,</w:t>
      </w:r>
      <w:r w:rsid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DELETE,</w:t>
      </w:r>
      <w:r w:rsid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UPDATE</w:t>
      </w:r>
      <w:r w:rsid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)</w:t>
      </w:r>
    </w:p>
    <w:p w14:paraId="7C0B9F00" w14:textId="363A31E7" w:rsidR="00DE2946" w:rsidRPr="00436246" w:rsidRDefault="00DE2946" w:rsidP="00DE2946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휴게소 내 매장 별 매출 순위 확인</w:t>
      </w:r>
    </w:p>
    <w:p w14:paraId="670B089E" w14:textId="5824D128" w:rsidR="00DE2946" w:rsidRPr="00436246" w:rsidRDefault="00DE2946" w:rsidP="00DE2946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매출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구간 별로 휴게소 매장 확인</w:t>
      </w:r>
    </w:p>
    <w:p w14:paraId="1778C4B3" w14:textId="5BA69067" w:rsidR="00DF0764" w:rsidRPr="00436246" w:rsidRDefault="00DF0764" w:rsidP="00DE2946">
      <w:pPr>
        <w:pStyle w:val="affe"/>
        <w:spacing w:line="360" w:lineRule="auto"/>
        <w:ind w:left="12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436246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Data transaction impleme</w:t>
      </w:r>
      <w:r w:rsid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n</w:t>
      </w:r>
      <w:r w:rsidRPr="00436246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tation</w:t>
      </w:r>
    </w:p>
    <w:p w14:paraId="4193E2F5" w14:textId="77777777" w:rsidR="003870B7" w:rsidRPr="00436246" w:rsidRDefault="003870B7">
      <w:pPr>
        <w:rPr>
          <w:rFonts w:ascii="나눔고딕" w:eastAsia="나눔고딕" w:hAnsi="나눔고딕" w:cs="Malgun Gothic Semilight"/>
          <w:b w:val="0"/>
          <w:bCs/>
        </w:rPr>
      </w:pPr>
      <w:r w:rsidRPr="00436246">
        <w:rPr>
          <w:rFonts w:ascii="나눔고딕" w:eastAsia="나눔고딕" w:hAnsi="나눔고딕" w:cs="Malgun Gothic Semilight"/>
          <w:b w:val="0"/>
          <w:bCs/>
        </w:rPr>
        <w:br w:type="page"/>
      </w:r>
    </w:p>
    <w:p w14:paraId="76B8E5F4" w14:textId="7565AF4C" w:rsidR="00EC5E05" w:rsidRDefault="00334F4D" w:rsidP="00EC5E05">
      <w:pPr>
        <w:pStyle w:val="affe"/>
        <w:numPr>
          <w:ilvl w:val="0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</w:rPr>
      </w:pPr>
      <w:r w:rsidRPr="00A529AA">
        <w:rPr>
          <w:rFonts w:ascii="나눔고딕" w:eastAsia="나눔고딕" w:hAnsi="나눔고딕" w:cs="Malgun Gothic Semilight" w:hint="eastAsia"/>
        </w:rPr>
        <w:lastRenderedPageBreak/>
        <w:t>P</w:t>
      </w:r>
      <w:r w:rsidRPr="00A529AA">
        <w:rPr>
          <w:rFonts w:ascii="나눔고딕" w:eastAsia="나눔고딕" w:hAnsi="나눔고딕" w:cs="Malgun Gothic Semilight"/>
        </w:rPr>
        <w:t>HP code overview</w:t>
      </w:r>
    </w:p>
    <w:p w14:paraId="5902DAF0" w14:textId="6040E6BB" w:rsidR="00604574" w:rsidRPr="00A529AA" w:rsidRDefault="00604574" w:rsidP="00604574">
      <w:pPr>
        <w:pStyle w:val="affe"/>
        <w:spacing w:line="360" w:lineRule="auto"/>
        <w:ind w:left="360"/>
        <w:jc w:val="both"/>
        <w:rPr>
          <w:rFonts w:ascii="나눔고딕" w:eastAsia="나눔고딕" w:hAnsi="나눔고딕" w:cs="Malgun Gothic Semilight" w:hint="eastAsia"/>
        </w:rPr>
      </w:pPr>
      <w:r>
        <w:rPr>
          <w:rFonts w:ascii="나눔고딕" w:eastAsia="나눔고딕" w:hAnsi="나눔고딕" w:cs="Malgun Gothic Semilight" w:hint="eastAsia"/>
          <w:noProof/>
        </w:rPr>
        <w:drawing>
          <wp:inline distT="0" distB="0" distL="0" distR="0" wp14:anchorId="34E06C20" wp14:editId="4A9670B2">
            <wp:extent cx="5274285" cy="3501342"/>
            <wp:effectExtent l="0" t="0" r="3175" b="444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8" b="28931"/>
                    <a:stretch/>
                  </pic:blipFill>
                  <pic:spPr bwMode="auto">
                    <a:xfrm>
                      <a:off x="0" y="0"/>
                      <a:ext cx="5274310" cy="3501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C3BF6" w14:textId="77777777" w:rsidR="00EC5E05" w:rsidRPr="00A529AA" w:rsidRDefault="00EC5E05" w:rsidP="00EC5E05">
      <w:pPr>
        <w:pStyle w:val="affe"/>
        <w:numPr>
          <w:ilvl w:val="1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sz w:val="18"/>
          <w:szCs w:val="18"/>
        </w:rPr>
      </w:pPr>
      <w:r w:rsidRPr="00A529AA">
        <w:rPr>
          <w:rFonts w:ascii="나눔고딕" w:eastAsia="나눔고딕" w:hAnsi="나눔고딕" w:cs="Malgun Gothic Semilight" w:hint="eastAsia"/>
          <w:sz w:val="18"/>
          <w:szCs w:val="18"/>
        </w:rPr>
        <w:t>페이지 정보</w:t>
      </w:r>
    </w:p>
    <w:p w14:paraId="57C5C8A3" w14:textId="4B4AF08C" w:rsidR="00EC5E05" w:rsidRPr="00EC5E05" w:rsidRDefault="00EC5E05" w:rsidP="00EC5E05">
      <w:pPr>
        <w:spacing w:line="360" w:lineRule="auto"/>
        <w:ind w:left="720" w:firstLine="48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0.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ab/>
        <w:t xml:space="preserve">    </w:t>
      </w:r>
      <w:r w:rsidR="003870B7"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index</w:t>
      </w:r>
      <w:r w:rsidR="003870B7"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3870B7"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r w:rsidR="003870B7"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3870B7"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시작 페이지</w:t>
      </w:r>
    </w:p>
    <w:p w14:paraId="3D7499DD" w14:textId="157B4302" w:rsidR="00EC5E05" w:rsidRDefault="002C58CB" w:rsidP="00EC5E05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rest-area-list</w:t>
      </w:r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휴게소 정보 (</w:t>
      </w:r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id,</w:t>
      </w:r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name,</w:t>
      </w:r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area,</w:t>
      </w:r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sales</w:t>
      </w:r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)</w:t>
      </w:r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출력</w:t>
      </w:r>
    </w:p>
    <w:p w14:paraId="673D142E" w14:textId="498CF103" w:rsidR="00EC5E05" w:rsidRDefault="00EC5E05" w:rsidP="00EC5E05">
      <w:pPr>
        <w:pStyle w:val="affe"/>
        <w:numPr>
          <w:ilvl w:val="3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store-ranking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휴게소 내 </w:t>
      </w:r>
      <w:proofErr w:type="spellStart"/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매장별</w:t>
      </w:r>
      <w:proofErr w:type="spellEnd"/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 매출 순위</w:t>
      </w:r>
      <w:r w:rsid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 확인</w:t>
      </w:r>
    </w:p>
    <w:p w14:paraId="259375B0" w14:textId="0E1F0B0C" w:rsidR="00EC5E05" w:rsidRDefault="002C58CB" w:rsidP="00E452B9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whole-store-list</w:t>
      </w:r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A97517"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휴게소 별 전체 매장을 출력</w:t>
      </w:r>
      <w:r w:rsid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.</w:t>
      </w:r>
      <w:r w:rsidR="00A97517"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A97517"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foreign</w:t>
      </w:r>
      <w:r w:rsidR="00A97517"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A97517"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key로 설정된 휴게소id,</w:t>
      </w:r>
      <w:r w:rsidR="00A97517"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A97517"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매장id,</w:t>
      </w:r>
      <w:r w:rsidR="00A97517"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A97517"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지역id</w:t>
      </w:r>
      <w:r w:rsidR="00A97517"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A97517"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를 통해 각각의 이름을 가</w:t>
      </w:r>
      <w:r w:rsid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져옴</w:t>
      </w:r>
    </w:p>
    <w:p w14:paraId="3E5CF622" w14:textId="57F77DB6" w:rsidR="00A97517" w:rsidRDefault="00A97517" w:rsidP="00EC5E05">
      <w:pPr>
        <w:pStyle w:val="affe"/>
        <w:numPr>
          <w:ilvl w:val="3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store-by-sales</w:t>
      </w:r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사용자가 알기를 원하는 매출 구간에 있는 매장 목록을 불러</w:t>
      </w:r>
      <w:r w:rsid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옴</w:t>
      </w:r>
    </w:p>
    <w:p w14:paraId="492729F8" w14:textId="48A518EC" w:rsidR="00EC5E05" w:rsidRDefault="00EC5E05" w:rsidP="00EC5E05">
      <w:pPr>
        <w:pStyle w:val="affe"/>
        <w:numPr>
          <w:ilvl w:val="3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store-pivot-table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매장 종류에 따른 지역 별 분포정도를 표시함</w:t>
      </w:r>
    </w:p>
    <w:p w14:paraId="13EEF7EC" w14:textId="202BBAAC" w:rsidR="00EC5E05" w:rsidRDefault="002C58CB" w:rsidP="00E452B9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proofErr w:type="spellStart"/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customer_ranking</w:t>
      </w:r>
      <w:proofErr w:type="spellEnd"/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r w:rsidR="00B8301C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사용자 연령에 따른 선호 매장</w:t>
      </w:r>
      <w:r w:rsidR="00B8301C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타입을 알 수 있음</w:t>
      </w:r>
    </w:p>
    <w:p w14:paraId="5738C099" w14:textId="212B9625" w:rsidR="00EC5E05" w:rsidRDefault="002C58CB" w:rsidP="00E452B9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proofErr w:type="spellStart"/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login_main</w:t>
      </w:r>
      <w:proofErr w:type="spellEnd"/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r w:rsidR="00B8301C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로그인 과정을 거쳐 권한이 있는 사용자만 정보 수정 및 추가 가능</w:t>
      </w:r>
    </w:p>
    <w:p w14:paraId="11D6AF04" w14:textId="34970871" w:rsidR="002C58CB" w:rsidRDefault="002C58CB" w:rsidP="00E452B9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proofErr w:type="spellStart"/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customer_input</w:t>
      </w:r>
      <w:proofErr w:type="spellEnd"/>
      <w:r w:rsidRPr="00EC5E05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EC5E05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r w:rsidR="00B8301C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새로운 소비자 정보를 입력하는 페이지</w:t>
      </w:r>
    </w:p>
    <w:p w14:paraId="0E838494" w14:textId="42827FEE" w:rsidR="00B8301C" w:rsidRDefault="00B8301C" w:rsidP="00E452B9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edit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소비자 정보 및 휴게소 정보 수정 및 삭제</w:t>
      </w:r>
    </w:p>
    <w:p w14:paraId="23729C4A" w14:textId="75D8834D" w:rsidR="00B8301C" w:rsidRDefault="00B8301C" w:rsidP="00B8301C">
      <w:pPr>
        <w:pStyle w:val="affe"/>
        <w:numPr>
          <w:ilvl w:val="3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proofErr w:type="spellStart"/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customer_correct</w:t>
      </w:r>
      <w:proofErr w:type="spellEnd"/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소비자 정보 수정 및 삭제</w:t>
      </w:r>
    </w:p>
    <w:p w14:paraId="0E3223E0" w14:textId="434F75E4" w:rsidR="00B8301C" w:rsidRDefault="00B8301C" w:rsidP="00B8301C">
      <w:pPr>
        <w:pStyle w:val="affe"/>
        <w:numPr>
          <w:ilvl w:val="3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insert-rest-area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휴게소 정보 추가</w:t>
      </w:r>
    </w:p>
    <w:p w14:paraId="53AC48BA" w14:textId="44779372" w:rsidR="00B8301C" w:rsidRDefault="00B8301C" w:rsidP="00B8301C">
      <w:pPr>
        <w:pStyle w:val="affe"/>
        <w:numPr>
          <w:ilvl w:val="3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edit-rest-area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휴게소 정보 변경 및 삭제</w:t>
      </w:r>
    </w:p>
    <w:p w14:paraId="3A604FA9" w14:textId="77777777" w:rsidR="00604574" w:rsidRPr="00604574" w:rsidRDefault="00604574" w:rsidP="00604574">
      <w:pPr>
        <w:spacing w:line="360" w:lineRule="auto"/>
        <w:ind w:left="1600"/>
        <w:jc w:val="both"/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</w:pPr>
    </w:p>
    <w:p w14:paraId="362749F0" w14:textId="77777777" w:rsidR="00B8301C" w:rsidRPr="00A529AA" w:rsidRDefault="00F91DF3" w:rsidP="00F91DF3">
      <w:pPr>
        <w:pStyle w:val="affe"/>
        <w:numPr>
          <w:ilvl w:val="1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sz w:val="18"/>
          <w:szCs w:val="18"/>
        </w:rPr>
      </w:pPr>
      <w:r w:rsidRPr="00A529AA">
        <w:rPr>
          <w:rFonts w:ascii="나눔고딕" w:eastAsia="나눔고딕" w:hAnsi="나눔고딕" w:cs="Malgun Gothic Semilight" w:hint="eastAsia"/>
          <w:sz w:val="21"/>
          <w:szCs w:val="21"/>
        </w:rPr>
        <w:t>Requirements</w:t>
      </w:r>
    </w:p>
    <w:p w14:paraId="5E3127EA" w14:textId="77777777" w:rsidR="00B8301C" w:rsidRDefault="00F91DF3" w:rsidP="00B8301C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B8301C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Theme of the project can be one of the following</w:t>
      </w:r>
    </w:p>
    <w:p w14:paraId="197CC8A1" w14:textId="5D353FD0" w:rsidR="00B8301C" w:rsidRDefault="00B8301C" w:rsidP="00B8301C">
      <w:pPr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F91DF3" w:rsidRP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휴게소 음식점에 관한 연령 별 소비 경향과 매출 추이를 비교 분석할 수 있</w:t>
      </w:r>
      <w:r w:rsidRP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다.</w:t>
      </w:r>
    </w:p>
    <w:p w14:paraId="5EDDF4EA" w14:textId="77777777" w:rsidR="00A529AA" w:rsidRDefault="00A529AA" w:rsidP="00B8301C">
      <w:pPr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</w:p>
    <w:p w14:paraId="1627B79C" w14:textId="77777777" w:rsidR="00B8301C" w:rsidRDefault="00F91DF3" w:rsidP="00B8301C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B8301C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Database creation scripts and data insert scripts should be created (SQL scripts)</w:t>
      </w:r>
    </w:p>
    <w:p w14:paraId="40192E43" w14:textId="26BBA7D3" w:rsidR="00A529A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436246" w:rsidRP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table</w:t>
      </w:r>
      <w:r w:rsidR="00436246" w:rsidRPr="00B8301C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436246" w:rsidRP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creation</w:t>
      </w:r>
      <w:r w:rsidR="00436246" w:rsidRPr="00B8301C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proofErr w:type="spellStart"/>
      <w:r w:rsidR="00436246" w:rsidRP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sql</w:t>
      </w:r>
      <w:proofErr w:type="spellEnd"/>
      <w:r w:rsidR="00436246" w:rsidRPr="00B8301C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436246" w:rsidRP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r w:rsidR="00436246" w:rsidRPr="00B8301C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436246" w:rsidRP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아래의 </w:t>
      </w:r>
      <w:proofErr w:type="spellStart"/>
      <w:r w:rsidR="00436246" w:rsidRP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WholeStore</w:t>
      </w:r>
      <w:proofErr w:type="spellEnd"/>
      <w:r w:rsidR="00436246" w:rsidRP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를 포함한</w:t>
      </w:r>
      <w:r w:rsidR="00436246" w:rsidRPr="00B8301C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436246" w:rsidRPr="00B8301C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총 6개 table생성</w:t>
      </w:r>
    </w:p>
    <w:p w14:paraId="5A9BDBC1" w14:textId="77777777" w:rsidR="00A529A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65026351" wp14:editId="27A90B92">
                <wp:extent cx="4363656" cy="1180617"/>
                <wp:effectExtent l="0" t="0" r="18415" b="19685"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180617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F3FAF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나눔고딕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CREATE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TABLE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WholeStore</w:t>
                            </w:r>
                            <w:proofErr w:type="spell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</w:p>
                          <w:p w14:paraId="0C5AD12D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나눔고딕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      id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NOT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NULL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PRIMARY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KEY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AUTO_INCREMENT,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ra_id</w:t>
                            </w:r>
                            <w:proofErr w:type="spell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store_id</w:t>
                            </w:r>
                            <w:proofErr w:type="spell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area_id</w:t>
                            </w:r>
                            <w:proofErr w:type="spell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sales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3177275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FOREIGN KEY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ra_id</w:t>
                            </w:r>
                            <w:proofErr w:type="spell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REFERENCES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RestAreaInfo</w:t>
                            </w:r>
                            <w:proofErr w:type="spell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 (id) 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 DELETE CASCADE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UPDATE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CASCADE,</w:t>
                            </w:r>
                          </w:p>
                          <w:p w14:paraId="058EB472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FOREIGN KEY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store_id</w:t>
                            </w:r>
                            <w:proofErr w:type="spell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REFERENCES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StoreInfo</w:t>
                            </w:r>
                            <w:proofErr w:type="spellEnd"/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 (id) 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 DELETE CASCADE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UPDATE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CASCADE,</w:t>
                            </w:r>
                          </w:p>
                          <w:p w14:paraId="4EAD26E5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FOREIGN KEY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(area_id)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REFERENCES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RestAreaInfo (area)</w:t>
                            </w:r>
                          </w:p>
                          <w:p w14:paraId="63BA02D8" w14:textId="77777777" w:rsidR="00A529AA" w:rsidRPr="00436246" w:rsidRDefault="00A529AA" w:rsidP="00A529AA">
                            <w:pPr>
                              <w:shd w:val="clear" w:color="auto" w:fill="FFFFFF"/>
                              <w:spacing w:line="360" w:lineRule="auto"/>
                              <w:ind w:left="720" w:firstLine="720"/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 DELETE CASCADE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UPDATE</w:t>
                            </w:r>
                            <w:r w:rsidRPr="00436246">
                              <w:rPr>
                                <w:rFonts w:ascii="Consolas" w:eastAsia="나눔고딕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CASCADE)</w:t>
                            </w:r>
                          </w:p>
                          <w:p w14:paraId="720C08A2" w14:textId="77777777" w:rsidR="00A529AA" w:rsidRPr="00B8301C" w:rsidRDefault="00A529AA" w:rsidP="00A529AA">
                            <w:pPr>
                              <w:rPr>
                                <w:rFonts w:eastAsia="굴림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026351" id="직사각형 13" o:spid="_x0000_s1026" style="width:343.6pt;height:9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" fillcolor="white [3201]" strokecolor="black [3200]" strokeweight=".5pt">
                <v:textbox>
                  <w:txbxContent>
                    <w:p w14:paraId="249F3FAF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나눔고딕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CREATE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TABLE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</w:p>
                    <w:p w14:paraId="0C5AD12D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나눔고딕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      id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NOT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NULL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PRIMARY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KEY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AUTO_INCREMENT,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store_id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area_id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sales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13177275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     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FOREIGN KEY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REFERENCES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 (id) 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 DELETE CASCADE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UPDATE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CASCADE,</w:t>
                      </w:r>
                    </w:p>
                    <w:p w14:paraId="058EB472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     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FOREIGN KEY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store_id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REFERENCES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StoreInfo</w:t>
                      </w:r>
                      <w:proofErr w:type="spellEnd"/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 (id) 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 DELETE CASCADE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UPDATE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CASCADE,</w:t>
                      </w:r>
                    </w:p>
                    <w:p w14:paraId="4EAD26E5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     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FOREIGN KEY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(area_id)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REFERENCES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RestAreaInfo (area)</w:t>
                      </w:r>
                    </w:p>
                    <w:p w14:paraId="63BA02D8" w14:textId="77777777" w:rsidR="00A529AA" w:rsidRPr="00436246" w:rsidRDefault="00A529AA" w:rsidP="00A529AA">
                      <w:pPr>
                        <w:shd w:val="clear" w:color="auto" w:fill="FFFFFF"/>
                        <w:spacing w:line="360" w:lineRule="auto"/>
                        <w:ind w:left="720" w:firstLine="720"/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 DELETE CASCADE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UPDATE</w:t>
                      </w:r>
                      <w:r w:rsidRPr="00436246">
                        <w:rPr>
                          <w:rFonts w:ascii="Consolas" w:eastAsia="나눔고딕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CASCADE)</w:t>
                      </w:r>
                    </w:p>
                    <w:p w14:paraId="720C08A2" w14:textId="77777777" w:rsidR="00A529AA" w:rsidRPr="00B8301C" w:rsidRDefault="00A529AA" w:rsidP="00A529AA">
                      <w:pPr>
                        <w:rPr>
                          <w:rFonts w:eastAsia="굴림" w:hint="eastAsia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="00436246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="00436246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436246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data</w:t>
      </w:r>
      <w:r w:rsidR="00436246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436246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insert</w:t>
      </w:r>
      <w:r w:rsidR="00436246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proofErr w:type="spellStart"/>
      <w:r w:rsidR="00436246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sql</w:t>
      </w:r>
      <w:proofErr w:type="spellEnd"/>
      <w:r w:rsidR="00436246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436246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r w:rsidR="00436246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436246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아래의 </w:t>
      </w:r>
      <w:r w:rsidR="007642EF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값을 포함하여 총 238개의 record</w:t>
      </w:r>
      <w:r w:rsidR="007642EF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642EF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생성</w:t>
      </w:r>
    </w:p>
    <w:p w14:paraId="35C16EBD" w14:textId="77777777" w:rsidR="00A529A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3620315" wp14:editId="16DF30C1">
                <wp:extent cx="4363085" cy="428263"/>
                <wp:effectExtent l="0" t="0" r="18415" b="10160"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085" cy="428263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74A96" w14:textId="77777777" w:rsidR="00A529AA" w:rsidRPr="00436246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INSERT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INTO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WholeStore</w:t>
                            </w:r>
                            <w:proofErr w:type="spellEnd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proofErr w:type="spellStart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ra_id</w:t>
                            </w:r>
                            <w:proofErr w:type="spellEnd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store_id</w:t>
                            </w:r>
                            <w:proofErr w:type="spellEnd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area_id</w:t>
                            </w:r>
                            <w:proofErr w:type="spellEnd"/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sales) 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VALUES</w:t>
                            </w:r>
                          </w:p>
                          <w:p w14:paraId="098D2733" w14:textId="663A7776" w:rsidR="00A529AA" w:rsidRP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 w:hint="eastAsia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14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1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5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31300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),(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13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30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5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46500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),(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15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43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21200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),(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16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23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69800</w:t>
                            </w:r>
                            <w:r w:rsidRPr="00436246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),</w:t>
                            </w:r>
                            <w:r>
                              <w:rPr>
                                <w:rFonts w:ascii="Consolas" w:eastAsia="굴림" w:hAnsi="Consolas" w:cs="굴림" w:hint="eastAsia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…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20315" id="직사각형 15" o:spid="_x0000_s1027" style="width:343.55pt;height:3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" fillcolor="white [3201]" strokecolor="black [3200]" strokeweight=".5pt">
                <v:textbox>
                  <w:txbxContent>
                    <w:p w14:paraId="7FC74A96" w14:textId="77777777" w:rsidR="00A529AA" w:rsidRPr="00436246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INSERT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INTO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proofErr w:type="spellStart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store_id</w:t>
                      </w:r>
                      <w:proofErr w:type="spellEnd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area_id</w:t>
                      </w:r>
                      <w:proofErr w:type="spellEnd"/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sales) 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VALUES</w:t>
                      </w:r>
                    </w:p>
                    <w:p w14:paraId="098D2733" w14:textId="663A7776" w:rsidR="00A529AA" w:rsidRP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14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1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5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31300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),(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13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30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5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46500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),(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15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43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21200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),(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16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23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69800</w:t>
                      </w:r>
                      <w:r w:rsidRPr="00436246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),</w:t>
                      </w:r>
                      <w:r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 xml:space="preserve">… 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5B927D9F" w14:textId="0409937F" w:rsidR="00A529AA" w:rsidRDefault="00F91DF3" w:rsidP="00A529AA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INSERT, DELETE, UPDATE, SELECT related functions should be implemented in the Web site.</w:t>
      </w:r>
    </w:p>
    <w:p w14:paraId="7E6C247B" w14:textId="77777777" w:rsidR="00A529A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</w:pPr>
    </w:p>
    <w:p w14:paraId="61481ADC" w14:textId="77777777" w:rsidR="00A529AA" w:rsidRDefault="00F91DF3" w:rsidP="00F91DF3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Some SELECT queries should include SUM, AVG, </w:t>
      </w:r>
      <w:proofErr w:type="spellStart"/>
      <w:r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etc</w:t>
      </w:r>
      <w:proofErr w:type="spellEnd"/>
      <w:r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(aggregation operations) and also GROUP BY statements</w:t>
      </w:r>
    </w:p>
    <w:p w14:paraId="7B0B1261" w14:textId="650009BD" w:rsidR="007642EF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642EF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SUM</w:t>
      </w:r>
      <w:r w:rsidR="007642EF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642EF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r w:rsidR="007642EF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642EF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휴게소의 전체 매출액 구하기 위해 해당 휴게소에 속한 매장의 매출 합을 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SUM으로 구했다.</w:t>
      </w:r>
    </w:p>
    <w:p w14:paraId="50E16E1C" w14:textId="77777777" w:rsidR="00A529A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1AA38FE3" wp14:editId="05D0B845">
                <wp:extent cx="4363656" cy="1446836"/>
                <wp:effectExtent l="0" t="0" r="18415" b="20320"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446836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4F8FC" w14:textId="77777777" w:rsidR="00A529AA" w:rsidRPr="007642EF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,store_name,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(sales)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store_name,sales</w:t>
                            </w:r>
                          </w:p>
                          <w:p w14:paraId="3C80C14D" w14:textId="77777777" w:rsidR="00A529AA" w:rsidRPr="007642EF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sub1.area_id,area.area, sub1.store_id, sub1.name, sub1.sales</w:t>
                            </w:r>
                          </w:p>
                          <w:p w14:paraId="32847413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wholestore.area_id, wholestore.store_id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store_id,restareainfo.name</w:t>
                            </w:r>
                          </w:p>
                          <w:p w14:paraId="1E65D339" w14:textId="77777777" w:rsidR="00A529AA" w:rsidRDefault="00A529AA" w:rsidP="00A529AA">
                            <w:pPr>
                              <w:shd w:val="clear" w:color="auto" w:fill="FFFFFF"/>
                              <w:ind w:left="720" w:firstLine="720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sales, restareainfo.id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ra_id</w:t>
                            </w:r>
                            <w:proofErr w:type="spell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wholestore</w:t>
                            </w:r>
                            <w:proofErr w:type="spell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14:paraId="4364EEC6" w14:textId="77777777" w:rsidR="00A529AA" w:rsidRDefault="00A529AA" w:rsidP="00A529AA">
                            <w:pPr>
                              <w:shd w:val="clear" w:color="auto" w:fill="FFFFFF"/>
                              <w:ind w:left="720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restareainfo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wholestore.ra_id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restareainfo.id)sub1</w:t>
                            </w:r>
                          </w:p>
                          <w:p w14:paraId="1228FD32" w14:textId="77777777" w:rsidR="00A529AA" w:rsidRDefault="00A529AA" w:rsidP="00A529AA">
                            <w:pPr>
                              <w:shd w:val="clear" w:color="auto" w:fill="FFFFFF"/>
                              <w:ind w:left="720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sub1.area_id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area.id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sub1.ra_id)sub2</w:t>
                            </w:r>
                          </w:p>
                          <w:p w14:paraId="29A66E75" w14:textId="498623C8" w:rsidR="00A529AA" w:rsidRPr="00B8301C" w:rsidRDefault="00A529AA" w:rsidP="00A529AA">
                            <w:pPr>
                              <w:rPr>
                                <w:rFonts w:eastAsia="굴림" w:hint="eastAsia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storeinfo</w:t>
                            </w:r>
                            <w:proofErr w:type="spell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storeinfo.id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sub2.store_id)sub3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store_name</w:t>
                            </w:r>
                            <w:proofErr w:type="spell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WITH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ROLLUP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38FE3" id="직사각형 17" o:spid="_x0000_s1028" style="width:343.6pt;height:11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" fillcolor="white [3201]" strokecolor="black [3200]" strokeweight=".5pt">
                <v:textbox>
                  <w:txbxContent>
                    <w:p w14:paraId="6274F8FC" w14:textId="77777777" w:rsidR="00A529AA" w:rsidRPr="007642EF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,store_name,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(sales)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store_name,sales</w:t>
                      </w:r>
                    </w:p>
                    <w:p w14:paraId="3C80C14D" w14:textId="77777777" w:rsidR="00A529AA" w:rsidRPr="007642EF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sub1.area_id,area.area, sub1.store_id, sub1.name, sub1.sales</w:t>
                      </w:r>
                    </w:p>
                    <w:p w14:paraId="32847413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wholestore.area_id, wholestore.store_id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store_id,restareainfo.name</w:t>
                      </w:r>
                    </w:p>
                    <w:p w14:paraId="1E65D339" w14:textId="77777777" w:rsidR="00A529AA" w:rsidRDefault="00A529AA" w:rsidP="00A529AA">
                      <w:pPr>
                        <w:shd w:val="clear" w:color="auto" w:fill="FFFFFF"/>
                        <w:ind w:left="720" w:firstLine="720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sales, restareainfo.id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</w:p>
                    <w:p w14:paraId="4364EEC6" w14:textId="77777777" w:rsidR="00A529AA" w:rsidRDefault="00A529AA" w:rsidP="00A529AA">
                      <w:pPr>
                        <w:shd w:val="clear" w:color="auto" w:fill="FFFFFF"/>
                        <w:ind w:left="720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restareainfo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wholestore.ra_id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restareainfo.id)sub1</w:t>
                      </w:r>
                    </w:p>
                    <w:p w14:paraId="1228FD32" w14:textId="77777777" w:rsidR="00A529AA" w:rsidRDefault="00A529AA" w:rsidP="00A529AA">
                      <w:pPr>
                        <w:shd w:val="clear" w:color="auto" w:fill="FFFFFF"/>
                        <w:ind w:left="720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sub1.area_id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area.id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sub1.ra_id)sub2</w:t>
                      </w:r>
                    </w:p>
                    <w:p w14:paraId="29A66E75" w14:textId="498623C8" w:rsidR="00A529AA" w:rsidRPr="00B8301C" w:rsidRDefault="00A529AA" w:rsidP="00A529AA">
                      <w:pPr>
                        <w:rPr>
                          <w:rFonts w:eastAsia="굴림" w:hint="eastAsia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storeinfo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storeinfo.id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sub2.store_id)sub3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store_name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WITH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ROLLUP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225DC5CA" w14:textId="5399CCE6" w:rsidR="00F91DF3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642EF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AVG,</w:t>
      </w:r>
      <w:r w:rsidR="007642EF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GROUP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BY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특정 매장 타입을 선호하는 연령의 평균을 구하기 위해 AVG와 GROUP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BY를 사용했다.</w:t>
      </w:r>
    </w:p>
    <w:p w14:paraId="1771716A" w14:textId="15C08F7A" w:rsidR="00A529A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7E698CA5" wp14:editId="71F58179">
                <wp:extent cx="4363656" cy="486137"/>
                <wp:effectExtent l="0" t="0" r="18415" b="28575"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486137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4BD5C8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storetype.store_type,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AVG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(customerinfo.age)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customerinfo</w:t>
                            </w:r>
                          </w:p>
                          <w:p w14:paraId="2A8C9618" w14:textId="745528A1" w:rsidR="00A529AA" w:rsidRPr="00B8301C" w:rsidRDefault="00A529AA" w:rsidP="00A529AA">
                            <w:pPr>
                              <w:rPr>
                                <w:rFonts w:eastAsia="굴림" w:hint="eastAsia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storetype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customerinfo.store_type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storetype.id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698CA5" id="직사각형 19" o:spid="_x0000_s1029" style="width:343.6pt;height:3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" fillcolor="white [3201]" strokecolor="black [3200]" strokeweight=".5pt">
                <v:textbox>
                  <w:txbxContent>
                    <w:p w14:paraId="2C4BD5C8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storetype.store_type,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AVG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(customerinfo.age)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customerinfo</w:t>
                      </w:r>
                    </w:p>
                    <w:p w14:paraId="2A8C9618" w14:textId="745528A1" w:rsidR="00A529AA" w:rsidRPr="00B8301C" w:rsidRDefault="00A529AA" w:rsidP="00A529AA">
                      <w:pPr>
                        <w:rPr>
                          <w:rFonts w:eastAsia="굴림" w:hint="eastAsia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customerinfo.store_type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store_type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174CFA7D" w14:textId="77777777" w:rsidR="00A529A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</w:pPr>
    </w:p>
    <w:p w14:paraId="28778AB8" w14:textId="77777777" w:rsidR="00A529AA" w:rsidRDefault="00F91DF3" w:rsidP="00E84AFA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Provide at least 5 kinds of advanced analysis functions to users for the data that is stored in the database</w:t>
      </w:r>
    </w:p>
    <w:p w14:paraId="7E16AB96" w14:textId="421A5187" w:rsidR="00E84AF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1)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CASE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/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WHEN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/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THEN 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매장을 매출 구간 별로 나누기 위해 CASE문을 사용하였다.</w:t>
      </w:r>
    </w:p>
    <w:p w14:paraId="58CAFD8E" w14:textId="078C8C6D" w:rsidR="00E84AF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w:lastRenderedPageBreak/>
        <mc:AlternateContent>
          <mc:Choice Requires="wps">
            <w:drawing>
              <wp:inline distT="0" distB="0" distL="0" distR="0" wp14:anchorId="5FC81962" wp14:editId="370732F5">
                <wp:extent cx="4363656" cy="1932972"/>
                <wp:effectExtent l="0" t="0" r="18415" b="10160"/>
                <wp:docPr id="21" name="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932972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EFA2F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*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sub1.srange, sub1.id, ra.name, s.store_name, sub1.sales</w:t>
                            </w:r>
                          </w:p>
                          <w:p w14:paraId="4420CA18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id,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ra_id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store_id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sales,</w:t>
                            </w:r>
                          </w:p>
                          <w:p w14:paraId="38F5DFA6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  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14:paraId="4B91B07B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&lt;=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20000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'0-20,000'</w:t>
                            </w:r>
                          </w:p>
                          <w:p w14:paraId="2F2C3BF8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20000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&lt;=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'20,000-40,000'</w:t>
                            </w:r>
                          </w:p>
                          <w:p w14:paraId="4F057867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40000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&lt;=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60000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'40,000-60,000'</w:t>
                            </w:r>
                          </w:p>
                          <w:p w14:paraId="1FE8E30F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60000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&lt;=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80000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'60,000-80,000'</w:t>
                            </w:r>
                          </w:p>
                          <w:p w14:paraId="445B6F8B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&gt;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80000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'more than 80,000'</w:t>
                            </w:r>
                          </w:p>
                          <w:p w14:paraId="02D31113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srange</w:t>
                            </w:r>
                            <w:proofErr w:type="spellEnd"/>
                          </w:p>
                          <w:p w14:paraId="7642B6C1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wholestore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</w:t>
                            </w:r>
                          </w:p>
                          <w:p w14:paraId="7869F470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restareainfo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sub1.ra_id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ra.id</w:t>
                            </w:r>
                          </w:p>
                          <w:p w14:paraId="13D353DE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storeinfo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sub1.store_id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s.id</w:t>
                            </w:r>
                          </w:p>
                          <w:p w14:paraId="2D4523C5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sub1.srange)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sub2</w:t>
                            </w:r>
                          </w:p>
                          <w:p w14:paraId="507A1847" w14:textId="77777777" w:rsidR="00A529AA" w:rsidRPr="00E84AFA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 w:hint="eastAsia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WHERE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sub2.srange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$range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sub2.sales</w:t>
                            </w:r>
                          </w:p>
                          <w:p w14:paraId="2282A833" w14:textId="409705FF" w:rsidR="00A529AA" w:rsidRPr="00B8301C" w:rsidRDefault="00A529AA" w:rsidP="00A529AA">
                            <w:pPr>
                              <w:rPr>
                                <w:rFonts w:eastAsia="굴림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C81962" id="직사각형 21" o:spid="_x0000_s1030" style="width:343.6pt;height:15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" fillcolor="white [3201]" strokecolor="black [3200]" strokeweight=".5pt">
                <v:textbox>
                  <w:txbxContent>
                    <w:p w14:paraId="6C8EFA2F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*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sub1.srange, sub1.id, ra.name, s.store_name, sub1.sales</w:t>
                      </w:r>
                    </w:p>
                    <w:p w14:paraId="4420CA18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id,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store_id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sales,</w:t>
                      </w:r>
                    </w:p>
                    <w:p w14:paraId="38F5DFA6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  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</w:p>
                    <w:p w14:paraId="4B91B07B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&lt;=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20000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'0-20,000'</w:t>
                      </w:r>
                    </w:p>
                    <w:p w14:paraId="2F2C3BF8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&gt;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20000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&lt;=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'20,000-40,000'</w:t>
                      </w:r>
                    </w:p>
                    <w:p w14:paraId="4F057867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&gt;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40000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&lt;=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60000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'40,000-60,000'</w:t>
                      </w:r>
                    </w:p>
                    <w:p w14:paraId="1FE8E30F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&gt;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60000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&lt;=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80000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'60,000-80,000'</w:t>
                      </w:r>
                    </w:p>
                    <w:p w14:paraId="445B6F8B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&gt;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80000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'more than 80,000'</w:t>
                      </w:r>
                    </w:p>
                    <w:p w14:paraId="02D31113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srange</w:t>
                      </w:r>
                      <w:proofErr w:type="spellEnd"/>
                    </w:p>
                    <w:p w14:paraId="7642B6C1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</w:t>
                      </w:r>
                    </w:p>
                    <w:p w14:paraId="7869F470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sub1.ra_id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ra.id</w:t>
                      </w:r>
                    </w:p>
                    <w:p w14:paraId="13D353DE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storeinfo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sub1.store_id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s.id</w:t>
                      </w:r>
                    </w:p>
                    <w:p w14:paraId="2D4523C5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sub1.srange)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sub2</w:t>
                      </w:r>
                    </w:p>
                    <w:p w14:paraId="507A1847" w14:textId="77777777" w:rsidR="00A529AA" w:rsidRPr="00E84AFA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WHERE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sub2.srange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$range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sub2.sales</w:t>
                      </w:r>
                    </w:p>
                    <w:p w14:paraId="2282A833" w14:textId="409705FF" w:rsidR="00A529AA" w:rsidRPr="00B8301C" w:rsidRDefault="00A529AA" w:rsidP="00A529AA">
                      <w:pPr>
                        <w:rPr>
                          <w:rFonts w:eastAsia="굴림" w:hint="eastAsia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2)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RANKING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5C40D0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연령대 별 선호하는 매장 타입의 순위를 가져오기 위해 RANK()를 사용하였다.</w:t>
      </w:r>
    </w:p>
    <w:p w14:paraId="357FF1F6" w14:textId="77777777" w:rsidR="00A529A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33CBB2D6" wp14:editId="10D4DED0">
                <wp:extent cx="4363656" cy="1001210"/>
                <wp:effectExtent l="0" t="0" r="18415" b="27940"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00121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92CF8" w14:textId="77777777" w:rsidR="00A529AA" w:rsidRPr="005C40D0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sub1.store_type,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COUNT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(sub1.id),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RANK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()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OVER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COUNT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(sub1.id)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DESC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</w:t>
                            </w:r>
                          </w:p>
                          <w:p w14:paraId="673F2180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storetype.store_type, storetype.id, age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customerinfo </w:t>
                            </w:r>
                          </w:p>
                          <w:p w14:paraId="7BF50BA1" w14:textId="77777777" w:rsidR="00A529AA" w:rsidRPr="005C40D0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storetype</w:t>
                            </w:r>
                            <w:proofErr w:type="spellEnd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customerinfo.store_type</w:t>
                            </w:r>
                            <w:proofErr w:type="spellEnd"/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storetype.id </w:t>
                            </w:r>
                          </w:p>
                          <w:p w14:paraId="02CC216B" w14:textId="5651E802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WHERE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(age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BETWEEN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{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$bottom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}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AND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{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$top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}))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굴림" w:hAnsi="Consolas" w:cs="굴림" w:hint="eastAsia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AS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sub1 </w:t>
                            </w:r>
                          </w:p>
                          <w:p w14:paraId="1912BFAB" w14:textId="61669952" w:rsidR="00A529AA" w:rsidRP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 w:hint="eastAsia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sub1.store_type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RANK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()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OVER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COUNT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(sub1.id) 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DESC</w:t>
                            </w:r>
                            <w:r w:rsidRPr="005C40D0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CBB2D6" id="직사각형 23" o:spid="_x0000_s1031" style="width:343.6pt;height:78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" fillcolor="white [3201]" strokecolor="black [3200]" strokeweight=".5pt">
                <v:textbox>
                  <w:txbxContent>
                    <w:p w14:paraId="79F92CF8" w14:textId="77777777" w:rsidR="00A529AA" w:rsidRPr="005C40D0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sub1.store_type,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COUNT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(sub1.id),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RANK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()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OVER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COUNT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(sub1.id)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DESC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</w:p>
                    <w:p w14:paraId="673F2180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storetype.store_type, storetype.id, age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customerinfo </w:t>
                      </w:r>
                    </w:p>
                    <w:p w14:paraId="7BF50BA1" w14:textId="77777777" w:rsidR="00A529AA" w:rsidRPr="005C40D0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storetype</w:t>
                      </w:r>
                      <w:proofErr w:type="spellEnd"/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customerinfo.store_type</w:t>
                      </w:r>
                      <w:proofErr w:type="spellEnd"/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storetype.id </w:t>
                      </w:r>
                    </w:p>
                    <w:p w14:paraId="02CC216B" w14:textId="5651E802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WHERE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(age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BETWEEN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{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$bottom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}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AND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{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$top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}))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  <w:t>AS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sub1 </w:t>
                      </w:r>
                    </w:p>
                    <w:p w14:paraId="1912BFAB" w14:textId="61669952" w:rsidR="00A529AA" w:rsidRP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sub1.store_type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RANK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()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OVER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COUNT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(sub1.id) 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DESC</w:t>
                      </w:r>
                      <w:r w:rsidRPr="005C40D0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76257139" w14:textId="3037BA4A" w:rsidR="00E84AF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3)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PIVOT</w:t>
      </w:r>
      <w:r w:rsidR="007248AC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TABLE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E84AFA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지역을 row로 매장 타입을 column으로 가져와 어떤 매장 종류가 전국에 분포되어 있는지를 나타냈다.</w:t>
      </w:r>
    </w:p>
    <w:p w14:paraId="5BAAB375" w14:textId="4F394C10" w:rsidR="00E84AF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689B8B8F" wp14:editId="13304A8A">
                <wp:extent cx="4363656" cy="2268638"/>
                <wp:effectExtent l="0" t="0" r="18415" b="17780"/>
                <wp:docPr id="26" name="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2268638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0F98C" w14:textId="77777777" w:rsidR="00A529AA" w:rsidRPr="00E84AF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area,</w:t>
                            </w:r>
                          </w:p>
                          <w:p w14:paraId="15D23027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한식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한식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3B8DF5CD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카페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카페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501B84B3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분식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분식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4ABEAEF4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중식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중식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04A9E03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양식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양식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99C84A0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일식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일식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2498B60F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간식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간식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118D1F50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편의점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편의점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6DF70CF0" w14:textId="77777777" w:rsidR="00A529AA" w:rsidRPr="00E84AFA" w:rsidRDefault="00A529AA" w:rsidP="00A529AA">
                            <w:pPr>
                              <w:shd w:val="clear" w:color="auto" w:fill="FFFFFF"/>
                              <w:ind w:leftChars="100" w:left="241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CASE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기타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THEN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ELSE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98658"/>
                                <w:sz w:val="16"/>
                                <w:szCs w:val="16"/>
                              </w:rPr>
                              <w:t>0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END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기타</w:t>
                            </w:r>
                          </w:p>
                          <w:p w14:paraId="39B83AF7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ex2.area,d.store_type,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COUNT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(ex2.area)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cnt,d.id</w:t>
                            </w:r>
                            <w:proofErr w:type="spellEnd"/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BBADF3C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ex1.area, c.store_type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a.area_id, a.store_id, b.area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B12E1E7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wholestore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JOIN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b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a.area_id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b.id) ex1</w:t>
                            </w:r>
                          </w:p>
                          <w:p w14:paraId="1E714458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JOIN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StoreInfo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c.id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ex1.store_id)ex2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JOIN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storetype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d 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d.id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ex2.store_type</w:t>
                            </w:r>
                          </w:p>
                          <w:p w14:paraId="7B560F9B" w14:textId="3CFD3CCA" w:rsidR="00A529AA" w:rsidRPr="00A529AA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 w:hint="eastAsia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ex2.area, </w:t>
                            </w:r>
                            <w:proofErr w:type="spellStart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d.store_type</w:t>
                            </w:r>
                            <w:proofErr w:type="spellEnd"/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)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sample</w:t>
                            </w:r>
                            <w:r>
                              <w:rPr>
                                <w:rFonts w:ascii="Consolas" w:eastAsia="굴림" w:hAnsi="Consolas" w:cs="굴림" w:hint="eastAsia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E84AFA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9B8B8F" id="직사각형 26" o:spid="_x0000_s1032" style="width:343.6pt;height:17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" fillcolor="white [3201]" strokecolor="black [3200]" strokeweight=".5pt">
                <v:textbox>
                  <w:txbxContent>
                    <w:p w14:paraId="14E0F98C" w14:textId="77777777" w:rsidR="00A529AA" w:rsidRPr="00E84AF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area,</w:t>
                      </w:r>
                    </w:p>
                    <w:p w14:paraId="15D23027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한식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한식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3B8DF5CD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카페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카페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501B84B3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분식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분식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4ABEAEF4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중식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중식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104A9E03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양식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양식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199C84A0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일식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일식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2498B60F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간식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간식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118D1F50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편의점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편의점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</w:t>
                      </w:r>
                    </w:p>
                    <w:p w14:paraId="6DF70CF0" w14:textId="77777777" w:rsidR="00A529AA" w:rsidRPr="00E84AFA" w:rsidRDefault="00A529AA" w:rsidP="00A529AA">
                      <w:pPr>
                        <w:shd w:val="clear" w:color="auto" w:fill="FFFFFF"/>
                        <w:ind w:leftChars="100" w:left="241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CASE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기타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THEN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ELSE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98658"/>
                          <w:sz w:val="16"/>
                          <w:szCs w:val="16"/>
                        </w:rPr>
                        <w:t>0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END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기타</w:t>
                      </w:r>
                    </w:p>
                    <w:p w14:paraId="39B83AF7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ex2.area,d.store_type,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COUNT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(ex2.area)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cnt,d.id</w:t>
                      </w:r>
                      <w:proofErr w:type="spellEnd"/>
                      <w:r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BBADF3C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ex1.area, c.store_type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a.area_id, a.store_id, b.area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B12E1E7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JOIN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b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a.area_id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b.id) ex1</w:t>
                      </w:r>
                    </w:p>
                    <w:p w14:paraId="1E714458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JOIN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StoreInfo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c.id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ex1.store_id)ex2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JOIN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storetype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d 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d.id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ex2.store_type</w:t>
                      </w:r>
                    </w:p>
                    <w:p w14:paraId="7B560F9B" w14:textId="3CFD3CCA" w:rsidR="00A529AA" w:rsidRPr="00A529AA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ex2.area, </w:t>
                      </w:r>
                      <w:proofErr w:type="spellStart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d.store_type</w:t>
                      </w:r>
                      <w:proofErr w:type="spellEnd"/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)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sample</w:t>
                      </w:r>
                      <w:r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  <w:t xml:space="preserve"> 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E84AFA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4)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ROLLUP</w:t>
      </w:r>
      <w:r w:rsidR="007248AC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grouping</w:t>
      </w:r>
      <w:r w:rsidR="007248AC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r w:rsidR="00DB4A07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DB4A07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휴게소 </w:t>
      </w:r>
      <w:proofErr w:type="spellStart"/>
      <w:r w:rsidR="00DB4A07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매출총합과</w:t>
      </w:r>
      <w:proofErr w:type="spellEnd"/>
      <w:r w:rsidR="00DB4A07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 각 </w:t>
      </w:r>
      <w:proofErr w:type="spellStart"/>
      <w:r w:rsidR="00DB4A07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매장별</w:t>
      </w:r>
      <w:proofErr w:type="spellEnd"/>
      <w:r w:rsidR="00DB4A07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 매출을 한 테이블로 표현하기 위해 사용하였다.</w:t>
      </w:r>
    </w:p>
    <w:p w14:paraId="1B9C6526" w14:textId="77777777" w:rsidR="00A529A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3CCEA4B7" wp14:editId="3E4DBCD1">
                <wp:extent cx="4363656" cy="1469985"/>
                <wp:effectExtent l="0" t="0" r="18415" b="16510"/>
                <wp:docPr id="29" name="직사각형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46998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B4B9F" w14:textId="77777777" w:rsidR="00A529AA" w:rsidRPr="007642EF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,store_name,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SUM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(sales)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area,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store_name,sales</w:t>
                            </w:r>
                          </w:p>
                          <w:p w14:paraId="0880D7C6" w14:textId="77777777" w:rsidR="00A529AA" w:rsidRPr="007642EF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sub1.area_id,area.area, sub1.store_id, sub1.name, sub1.sales</w:t>
                            </w:r>
                          </w:p>
                          <w:p w14:paraId="51E28592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wholestore.area_id, wholestore.store_id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store_id,restareainfo.name</w:t>
                            </w:r>
                          </w:p>
                          <w:p w14:paraId="7A2B062E" w14:textId="77777777" w:rsidR="00A529AA" w:rsidRDefault="00A529AA" w:rsidP="00A529AA">
                            <w:pPr>
                              <w:shd w:val="clear" w:color="auto" w:fill="FFFFFF"/>
                              <w:ind w:left="720" w:firstLine="720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sales, restareainfo.id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ra_id</w:t>
                            </w:r>
                            <w:proofErr w:type="spell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wholestore</w:t>
                            </w:r>
                            <w:proofErr w:type="spell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</w:p>
                          <w:p w14:paraId="5F99123D" w14:textId="77777777" w:rsidR="00A529AA" w:rsidRDefault="00A529AA" w:rsidP="00A529AA">
                            <w:pPr>
                              <w:shd w:val="clear" w:color="auto" w:fill="FFFFFF"/>
                              <w:ind w:left="720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restareainfo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wholestore.ra_id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restareainfo.id)sub1</w:t>
                            </w:r>
                          </w:p>
                          <w:p w14:paraId="0E5D8DFF" w14:textId="77777777" w:rsidR="00A529AA" w:rsidRDefault="00A529AA" w:rsidP="00A529AA">
                            <w:pPr>
                              <w:shd w:val="clear" w:color="auto" w:fill="FFFFFF"/>
                              <w:ind w:left="720"/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area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sub1.area_id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area.id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sub1.ra_id)sub2</w:t>
                            </w:r>
                          </w:p>
                          <w:p w14:paraId="361D2F54" w14:textId="77777777" w:rsidR="00A529AA" w:rsidRPr="007248AC" w:rsidRDefault="00A529AA" w:rsidP="00A529AA">
                            <w:pPr>
                              <w:shd w:val="clear" w:color="auto" w:fill="FFFFFF"/>
                              <w:spacing w:line="360" w:lineRule="auto"/>
                              <w:ind w:left="720"/>
                              <w:rPr>
                                <w:rFonts w:ascii="Consolas" w:eastAsia="굴림" w:hAnsi="Consolas" w:cs="굴림" w:hint="eastAsia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storeinfo</w:t>
                            </w:r>
                            <w:proofErr w:type="spell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storeinfo.id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sub2.store_id)sub3</w:t>
                            </w:r>
                            <w:r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GROUP BY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name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, </w:t>
                            </w:r>
                            <w:proofErr w:type="spellStart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store_name</w:t>
                            </w:r>
                            <w:proofErr w:type="spellEnd"/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WITH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642EF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ROLLUP</w:t>
                            </w:r>
                          </w:p>
                          <w:p w14:paraId="30A12B8C" w14:textId="2C3E9567" w:rsidR="00A529AA" w:rsidRPr="00A529AA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 w:hint="eastAsia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CEA4B7" id="직사각형 29" o:spid="_x0000_s1033" style="width:343.6pt;height:1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" fillcolor="white [3201]" strokecolor="black [3200]" strokeweight=".5pt">
                <v:textbox>
                  <w:txbxContent>
                    <w:p w14:paraId="2AAB4B9F" w14:textId="77777777" w:rsidR="00A529AA" w:rsidRPr="007642EF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,store_name,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SUM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(sales)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area,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store_name,sales</w:t>
                      </w:r>
                    </w:p>
                    <w:p w14:paraId="0880D7C6" w14:textId="77777777" w:rsidR="00A529AA" w:rsidRPr="007642EF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sub1.area_id,area.area, sub1.store_id, sub1.name, sub1.sales</w:t>
                      </w:r>
                    </w:p>
                    <w:p w14:paraId="51E28592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wholestore.area_id, wholestore.store_id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store_id,restareainfo.name</w:t>
                      </w:r>
                    </w:p>
                    <w:p w14:paraId="7A2B062E" w14:textId="77777777" w:rsidR="00A529AA" w:rsidRDefault="00A529AA" w:rsidP="00A529AA">
                      <w:pPr>
                        <w:shd w:val="clear" w:color="auto" w:fill="FFFFFF"/>
                        <w:ind w:left="720" w:firstLine="720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sales, restareainfo.id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ra_id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wholestore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</w:p>
                    <w:p w14:paraId="5F99123D" w14:textId="77777777" w:rsidR="00A529AA" w:rsidRDefault="00A529AA" w:rsidP="00A529AA">
                      <w:pPr>
                        <w:shd w:val="clear" w:color="auto" w:fill="FFFFFF"/>
                        <w:ind w:left="720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restareainfo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wholestore.ra_id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restareainfo.id)sub1</w:t>
                      </w:r>
                    </w:p>
                    <w:p w14:paraId="0E5D8DFF" w14:textId="77777777" w:rsidR="00A529AA" w:rsidRDefault="00A529AA" w:rsidP="00A529AA">
                      <w:pPr>
                        <w:shd w:val="clear" w:color="auto" w:fill="FFFFFF"/>
                        <w:ind w:left="720"/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area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sub1.area_id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area.id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sub1.ra_id)sub2</w:t>
                      </w:r>
                    </w:p>
                    <w:p w14:paraId="361D2F54" w14:textId="77777777" w:rsidR="00A529AA" w:rsidRPr="007248AC" w:rsidRDefault="00A529AA" w:rsidP="00A529AA">
                      <w:pPr>
                        <w:shd w:val="clear" w:color="auto" w:fill="FFFFFF"/>
                        <w:spacing w:line="360" w:lineRule="auto"/>
                        <w:ind w:left="720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storeinfo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storeinfo.id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sub2.store_id)sub3</w:t>
                      </w:r>
                      <w:r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 xml:space="preserve"> 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GROUP BY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name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, </w:t>
                      </w:r>
                      <w:proofErr w:type="spellStart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store_name</w:t>
                      </w:r>
                      <w:proofErr w:type="spellEnd"/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WITH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642EF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ROLLUP</w:t>
                      </w:r>
                    </w:p>
                    <w:p w14:paraId="30A12B8C" w14:textId="2C3E9567" w:rsidR="00A529AA" w:rsidRPr="00A529AA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3EB36A2B" w14:textId="737AB0C7" w:rsidR="00E84AF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lastRenderedPageBreak/>
        <w:t>5)</w:t>
      </w:r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DENSE_RANK() OVER (PARTITION BY </w:t>
      </w:r>
      <w:proofErr w:type="spellStart"/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ra_id</w:t>
      </w:r>
      <w:proofErr w:type="spellEnd"/>
      <w:r w:rsidR="00E84AFA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ORDER BY sales)</w:t>
      </w:r>
      <w:r w:rsidR="007248AC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:</w:t>
      </w:r>
      <w:r w:rsidR="007248AC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한 휴게소 내의 매장 별 매출 순위를 나타내기 위해 사용하였다.</w:t>
      </w:r>
    </w:p>
    <w:p w14:paraId="5CF54D46" w14:textId="1632072A" w:rsidR="00A529A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75028C31" wp14:editId="4A905FD9">
                <wp:extent cx="4363656" cy="572947"/>
                <wp:effectExtent l="0" t="0" r="18415" b="17780"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572947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A1F75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SELECT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w.id, ra.name, s.store_name, w.sales, (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DENSE_RANK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()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OVER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(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PARTITION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BY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ra_id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ORDER BY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sales))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ranking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FROM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wholestore w</w:t>
                            </w:r>
                          </w:p>
                          <w:p w14:paraId="3F75C6B0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restareainfo</w:t>
                            </w:r>
                            <w:proofErr w:type="spellEnd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ra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w.ra_id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ra.id</w:t>
                            </w:r>
                          </w:p>
                          <w:p w14:paraId="24541918" w14:textId="77777777" w:rsidR="00A529AA" w:rsidRPr="007248AC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INNER JOIN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storeinfo</w:t>
                            </w:r>
                            <w:proofErr w:type="spellEnd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as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on</w:t>
                            </w:r>
                            <w:proofErr w:type="spellEnd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</w:t>
                            </w:r>
                            <w:proofErr w:type="spellStart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w.store_id</w:t>
                            </w:r>
                            <w:proofErr w:type="spellEnd"/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s.id"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A29A8CF" w14:textId="77777777" w:rsidR="00A529AA" w:rsidRPr="00A529AA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 w:hint="eastAsia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028C31" id="직사각형 35" o:spid="_x0000_s1034" style="width:343.6pt;height:45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" fillcolor="white [3201]" strokecolor="black [3200]" strokeweight=".5pt">
                <v:textbox>
                  <w:txbxContent>
                    <w:p w14:paraId="7F5A1F75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SELECT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w.id, ra.name, s.store_name, w.sales, (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DENSE_RANK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()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OVER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(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PARTITION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BY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ra_id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ORDER BY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sales))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ranking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FROM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wholestore w</w:t>
                      </w:r>
                    </w:p>
                    <w:p w14:paraId="3F75C6B0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restareainfo</w:t>
                      </w:r>
                      <w:proofErr w:type="spellEnd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ra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w.ra_id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ra.id</w:t>
                      </w:r>
                    </w:p>
                    <w:p w14:paraId="24541918" w14:textId="77777777" w:rsidR="00A529AA" w:rsidRPr="007248AC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INNER JOIN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storeinfo</w:t>
                      </w:r>
                      <w:proofErr w:type="spellEnd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as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on</w:t>
                      </w:r>
                      <w:proofErr w:type="spellEnd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</w:t>
                      </w:r>
                      <w:proofErr w:type="spellStart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w.store_id</w:t>
                      </w:r>
                      <w:proofErr w:type="spellEnd"/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s.id"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6A29A8CF" w14:textId="77777777" w:rsidR="00A529AA" w:rsidRPr="00A529AA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18498278" w14:textId="77777777" w:rsidR="00A529AA" w:rsidRDefault="00A529AA" w:rsidP="00A529AA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</w:pPr>
    </w:p>
    <w:p w14:paraId="7C88ABDB" w14:textId="77777777" w:rsidR="00A529AA" w:rsidRDefault="00F91DF3" w:rsidP="00F91DF3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User input should include various types of controls such as text box, buttons, etc. (Not just a single text box and single submit button!)</w:t>
      </w:r>
    </w:p>
    <w:p w14:paraId="79C857DE" w14:textId="3F1CA73A" w:rsidR="007248AC" w:rsidRDefault="00604574" w:rsidP="00604574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휴게소 목록을 추가하는 html</w:t>
      </w:r>
      <w:r w:rsidR="007248AC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form</w:t>
      </w:r>
      <w:r w:rsidR="007248AC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양식 :</w:t>
      </w:r>
      <w:r w:rsidR="007248AC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사용자에게 휴게소 이름과</w:t>
      </w:r>
      <w:r w:rsidR="007248AC" w:rsidRPr="00A529AA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A529AA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지역 id를 받아서 POST한다.</w:t>
      </w:r>
    </w:p>
    <w:p w14:paraId="6D17A76B" w14:textId="3F7EA670" w:rsidR="00604574" w:rsidRDefault="00A529AA" w:rsidP="00604574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5DFB0531" wp14:editId="2F3F2E2A">
                <wp:extent cx="4363656" cy="1585732"/>
                <wp:effectExtent l="0" t="0" r="18415" b="14605"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1585732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C8569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&lt;form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method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"POST"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5A66F3F2" w14:textId="77777777" w:rsidR="00A529AA" w:rsidRPr="007248AC" w:rsidRDefault="00A529AA" w:rsidP="00A529AA">
                            <w:pPr>
                              <w:shd w:val="clear" w:color="auto" w:fill="FFFFFF"/>
                              <w:ind w:left="710"/>
                              <w:rPr>
                                <w:rFonts w:ascii="Consolas" w:eastAsia="굴림" w:hAnsi="Consolas" w:cs="굴림" w:hint="eastAsia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&lt;input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type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"text"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name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"name"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&lt;?php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$data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'name'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placeholder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"Enter Name"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Required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3AA96CD9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&lt;select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name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"area"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size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5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&lt;?php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$data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'area'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?&gt;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10C183D2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&lt;option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"1"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서울경기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6AEAD199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&lt;option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"2"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부산경상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4D77D145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&lt;option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"3"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강원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08A4131F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&lt;option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"4"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충청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197E3194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&lt;option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"5"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전라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&lt;/option&gt;</w:t>
                            </w:r>
                          </w:p>
                          <w:p w14:paraId="1940BFC7" w14:textId="77777777" w:rsidR="00A529AA" w:rsidRPr="007248AC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&lt;/select&gt;</w:t>
                            </w:r>
                          </w:p>
                          <w:p w14:paraId="6409F3EE" w14:textId="77777777" w:rsidR="00A529AA" w:rsidRDefault="00A529AA" w:rsidP="00A529AA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&lt;input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type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"submit"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name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"update"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FF0000"/>
                                <w:sz w:val="16"/>
                                <w:szCs w:val="16"/>
                              </w:rPr>
                              <w:t>value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"Update"</w:t>
                            </w: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&gt;</w:t>
                            </w:r>
                          </w:p>
                          <w:p w14:paraId="6CDFEBF7" w14:textId="77777777" w:rsidR="00A529AA" w:rsidRPr="007248AC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7248AC">
                              <w:rPr>
                                <w:rFonts w:ascii="Consolas" w:eastAsia="굴림" w:hAnsi="Consolas" w:cs="굴림"/>
                                <w:b w:val="0"/>
                                <w:color w:val="800000"/>
                                <w:sz w:val="16"/>
                                <w:szCs w:val="16"/>
                              </w:rPr>
                              <w:t>&lt;/form&gt;</w:t>
                            </w:r>
                          </w:p>
                          <w:p w14:paraId="3A525D2F" w14:textId="77777777" w:rsidR="00A529AA" w:rsidRPr="00A529AA" w:rsidRDefault="00A529AA" w:rsidP="00A529AA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 w:hint="eastAsia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FB0531" id="직사각형 37" o:spid="_x0000_s1035" style="width:343.6pt;height:12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" fillcolor="white [3201]" strokecolor="black [3200]" strokeweight=".5pt">
                <v:textbox>
                  <w:txbxContent>
                    <w:p w14:paraId="6B0C8569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&lt;form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method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"POST"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</w:p>
                    <w:p w14:paraId="5A66F3F2" w14:textId="77777777" w:rsidR="00A529AA" w:rsidRPr="007248AC" w:rsidRDefault="00A529AA" w:rsidP="00A529AA">
                      <w:pPr>
                        <w:shd w:val="clear" w:color="auto" w:fill="FFFFFF"/>
                        <w:ind w:left="710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&lt;input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type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"text"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name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"name"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&lt;?php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$data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'name'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placeholder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"Enter Name"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Required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</w:p>
                    <w:p w14:paraId="3AA96CD9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&lt;select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name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"area"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size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5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&lt;?php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$data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'area'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?&gt;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</w:p>
                    <w:p w14:paraId="10C183D2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&lt;option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"1"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서울경기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&lt;/option&gt;</w:t>
                      </w:r>
                    </w:p>
                    <w:p w14:paraId="6AEAD199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&lt;option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"2"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부산경상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&lt;/option&gt;</w:t>
                      </w:r>
                    </w:p>
                    <w:p w14:paraId="4D77D145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&lt;option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"3"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강원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&lt;/option&gt;</w:t>
                      </w:r>
                    </w:p>
                    <w:p w14:paraId="08A4131F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&lt;option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"4"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충청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&lt;/option&gt;</w:t>
                      </w:r>
                    </w:p>
                    <w:p w14:paraId="197E3194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&lt;option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"5"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전라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&lt;/option&gt;</w:t>
                      </w:r>
                    </w:p>
                    <w:p w14:paraId="1940BFC7" w14:textId="77777777" w:rsidR="00A529AA" w:rsidRPr="007248AC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&lt;/select&gt;</w:t>
                      </w:r>
                    </w:p>
                    <w:p w14:paraId="6409F3EE" w14:textId="77777777" w:rsidR="00A529AA" w:rsidRDefault="00A529AA" w:rsidP="00A529AA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&lt;input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type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"submit"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name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"update"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FF0000"/>
                          <w:sz w:val="16"/>
                          <w:szCs w:val="16"/>
                        </w:rPr>
                        <w:t>value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"Update"</w:t>
                      </w: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&gt;</w:t>
                      </w:r>
                    </w:p>
                    <w:p w14:paraId="6CDFEBF7" w14:textId="77777777" w:rsidR="00A529AA" w:rsidRPr="007248AC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7248AC">
                        <w:rPr>
                          <w:rFonts w:ascii="Consolas" w:eastAsia="굴림" w:hAnsi="Consolas" w:cs="굴림"/>
                          <w:b w:val="0"/>
                          <w:color w:val="800000"/>
                          <w:sz w:val="16"/>
                          <w:szCs w:val="16"/>
                        </w:rPr>
                        <w:t>&lt;/form&gt;</w:t>
                      </w:r>
                    </w:p>
                    <w:p w14:paraId="3A525D2F" w14:textId="77777777" w:rsidR="00A529AA" w:rsidRPr="00A529AA" w:rsidRDefault="00A529AA" w:rsidP="00A529AA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="007248AC"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="007248AC" w:rsidRP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이외에 소비자 정보를 추가하는 </w:t>
      </w:r>
      <w:proofErr w:type="spellStart"/>
      <w:r w:rsidR="007248AC"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customer_input.php</w:t>
      </w:r>
      <w:proofErr w:type="spellEnd"/>
      <w:r w:rsidR="007248AC" w:rsidRP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="007248AC"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생성.</w:t>
      </w:r>
    </w:p>
    <w:p w14:paraId="78C3E62F" w14:textId="77777777" w:rsidR="00604574" w:rsidRDefault="00604574" w:rsidP="00604574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</w:p>
    <w:p w14:paraId="6003EF25" w14:textId="77777777" w:rsidR="00604574" w:rsidRDefault="00F91DF3" w:rsidP="00F91DF3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Use PHP sessions to store and retrieve information needed between some pages displayed</w:t>
      </w:r>
    </w:p>
    <w:p w14:paraId="7BC85D06" w14:textId="0906317B" w:rsidR="00EC5E05" w:rsidRDefault="00EC5E05" w:rsidP="00604574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정보를 수정하는 페이지에 들어가기 위해 로그인 기능을 추가하였다.</w:t>
      </w:r>
      <w:r w:rsidRP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login</w:t>
      </w:r>
      <w:r w:rsidRP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상태를 유지하기 위해 session을 사용한다.</w:t>
      </w:r>
    </w:p>
    <w:p w14:paraId="4DA4FD78" w14:textId="0E26847E" w:rsidR="00604574" w:rsidRDefault="00604574" w:rsidP="00604574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mc:AlternateContent>
          <mc:Choice Requires="wps">
            <w:drawing>
              <wp:inline distT="0" distB="0" distL="0" distR="0" wp14:anchorId="1FCB7A2E" wp14:editId="445C1A39">
                <wp:extent cx="4363656" cy="370390"/>
                <wp:effectExtent l="0" t="0" r="18415" b="10795"/>
                <wp:docPr id="38" name="직사각형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37039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7EFD3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session_start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1EA837F0" w14:textId="77777777" w:rsidR="00604574" w:rsidRPr="00EC5E05" w:rsidRDefault="00604574" w:rsidP="00604574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$_SESSION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user_id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'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 =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user_id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6D754A70" w14:textId="77777777" w:rsidR="00604574" w:rsidRPr="00604574" w:rsidRDefault="00604574" w:rsidP="00604574">
                            <w:pPr>
                              <w:shd w:val="clear" w:color="auto" w:fill="FFFFFF"/>
                              <w:spacing w:line="360" w:lineRule="auto"/>
                              <w:rPr>
                                <w:rFonts w:ascii="Consolas" w:eastAsia="굴림" w:hAnsi="Consolas" w:cs="굴림" w:hint="eastAsia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B7A2E" id="직사각형 38" o:spid="_x0000_s1036" style="width:343.6pt;height:2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" fillcolor="white [3201]" strokecolor="black [3200]" strokeweight=".5pt">
                <v:textbox>
                  <w:txbxContent>
                    <w:p w14:paraId="2DA7EFD3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session_start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14:paraId="1EA837F0" w14:textId="77777777" w:rsidR="00604574" w:rsidRPr="00EC5E05" w:rsidRDefault="00604574" w:rsidP="00604574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$_SESSION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user_id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'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 =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user_id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6D754A70" w14:textId="77777777" w:rsidR="00604574" w:rsidRPr="00604574" w:rsidRDefault="00604574" w:rsidP="00604574">
                      <w:pPr>
                        <w:shd w:val="clear" w:color="auto" w:fill="FFFFFF"/>
                        <w:spacing w:line="360" w:lineRule="auto"/>
                        <w:rPr>
                          <w:rFonts w:ascii="Consolas" w:eastAsia="굴림" w:hAnsi="Consolas" w:cs="굴림" w:hint="eastAsia"/>
                          <w:b w:val="0"/>
                          <w:color w:val="A31515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p w14:paraId="76B59922" w14:textId="77777777" w:rsidR="00604574" w:rsidRDefault="00604574" w:rsidP="00604574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</w:pPr>
    </w:p>
    <w:p w14:paraId="2F115C66" w14:textId="77777777" w:rsidR="00604574" w:rsidRDefault="00F91DF3" w:rsidP="00F91DF3">
      <w:pPr>
        <w:pStyle w:val="affe"/>
        <w:numPr>
          <w:ilvl w:val="2"/>
          <w:numId w:val="13"/>
        </w:numPr>
        <w:spacing w:line="360" w:lineRule="auto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>Use at least one transaction in the database for some part of the project.</w:t>
      </w:r>
    </w:p>
    <w:p w14:paraId="56FCCFC1" w14:textId="4812927D" w:rsidR="00EC5E05" w:rsidRDefault="00EC5E05" w:rsidP="00604574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/>
          <w:b w:val="0"/>
          <w:bCs/>
          <w:sz w:val="18"/>
          <w:szCs w:val="18"/>
        </w:rPr>
      </w:pPr>
      <w:r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-</w:t>
      </w:r>
      <w:r w:rsidRP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사용자 정보를 수정할 때 잘못된 값을 </w:t>
      </w:r>
      <w:proofErr w:type="spellStart"/>
      <w:r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입력받는</w:t>
      </w:r>
      <w:proofErr w:type="spellEnd"/>
      <w:r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 xml:space="preserve"> 경우 그 정보가 </w:t>
      </w:r>
      <w:proofErr w:type="spellStart"/>
      <w:r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db</w:t>
      </w:r>
      <w:proofErr w:type="spellEnd"/>
      <w:r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에 저장되지 않도록 transaction을 사용하였다.</w:t>
      </w:r>
      <w:r w:rsidRPr="00604574">
        <w:rPr>
          <w:rFonts w:ascii="나눔고딕" w:eastAsia="나눔고딕" w:hAnsi="나눔고딕" w:cs="Malgun Gothic Semilight"/>
          <w:b w:val="0"/>
          <w:bCs/>
          <w:sz w:val="18"/>
          <w:szCs w:val="18"/>
        </w:rPr>
        <w:t xml:space="preserve"> </w:t>
      </w:r>
      <w:r w:rsidRPr="00604574"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  <w:t>잘못된 값이 들어오는 경우 rollback으로 되돌린다.</w:t>
      </w:r>
    </w:p>
    <w:p w14:paraId="350BEF9D" w14:textId="23CBEFBE" w:rsidR="00EC5E05" w:rsidRPr="009E60AD" w:rsidRDefault="00604574" w:rsidP="009E60AD">
      <w:pPr>
        <w:pStyle w:val="affe"/>
        <w:spacing w:line="360" w:lineRule="auto"/>
        <w:ind w:left="1600"/>
        <w:jc w:val="both"/>
        <w:rPr>
          <w:rFonts w:ascii="나눔고딕" w:eastAsia="나눔고딕" w:hAnsi="나눔고딕" w:cs="Malgun Gothic Semilight" w:hint="eastAsia"/>
          <w:b w:val="0"/>
          <w:bCs/>
          <w:sz w:val="18"/>
          <w:szCs w:val="18"/>
        </w:rPr>
      </w:pPr>
      <w:r>
        <w:rPr>
          <w:rFonts w:ascii="나눔고딕" w:eastAsia="나눔고딕" w:hAnsi="나눔고딕" w:cs="Malgun Gothic Semilight" w:hint="eastAsia"/>
          <w:b w:val="0"/>
          <w:bCs/>
          <w:noProof/>
          <w:sz w:val="18"/>
          <w:szCs w:val="18"/>
        </w:rPr>
        <w:lastRenderedPageBreak/>
        <mc:AlternateContent>
          <mc:Choice Requires="wps">
            <w:drawing>
              <wp:inline distT="0" distB="0" distL="0" distR="0" wp14:anchorId="54F4CE8A" wp14:editId="06174BA9">
                <wp:extent cx="4363656" cy="2025570"/>
                <wp:effectExtent l="0" t="0" r="18415" b="13335"/>
                <wp:docPr id="39" name="직사각형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3656" cy="202557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467B4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$conn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begin_transaction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27EB53D0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F00DB"/>
                                <w:sz w:val="16"/>
                                <w:szCs w:val="16"/>
                              </w:rPr>
                              <w:t>try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{</w:t>
                            </w:r>
                          </w:p>
                          <w:p w14:paraId="09FB09F0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$id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"id"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7EB8F894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$age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"age"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19252F0B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store_type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customer_combobox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428A746A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$sex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"sex"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3B07E54A" w14:textId="6D79E644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 w:hint="eastAsia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$name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$_POST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[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customer_name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];</w:t>
                            </w:r>
                          </w:p>
                          <w:p w14:paraId="38F41775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$sql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UPDATE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CustomerInfo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FF"/>
                                <w:sz w:val="16"/>
                                <w:szCs w:val="16"/>
                              </w:rPr>
                              <w:t>SET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 age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=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$age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", store_type="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$store_type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", sex="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$sex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", customer_name='"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$name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"' WHERE id="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$id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.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31515"/>
                                <w:sz w:val="16"/>
                                <w:szCs w:val="16"/>
                              </w:rPr>
                              <w:t>";"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0734B99A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mysqli_query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$conn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,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sql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0EE806F" w14:textId="71BE1656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 w:hint="eastAsia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$conn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-&gt;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commit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38C2042E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}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F00DB"/>
                                <w:sz w:val="16"/>
                                <w:szCs w:val="16"/>
                              </w:rPr>
                              <w:t>catch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(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267F99"/>
                                <w:sz w:val="16"/>
                                <w:szCs w:val="16"/>
                              </w:rPr>
                              <w:t>TypeError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$ex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) {</w:t>
                            </w:r>
                          </w:p>
                          <w:p w14:paraId="06273B18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echo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$ex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-&gt;</w:t>
                            </w:r>
                            <w:proofErr w:type="spellStart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getMessage</w:t>
                            </w:r>
                            <w:proofErr w:type="spellEnd"/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2A12CE27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$conn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-&gt;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795E26"/>
                                <w:sz w:val="16"/>
                                <w:szCs w:val="16"/>
                              </w:rPr>
                              <w:t>rollback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();</w:t>
                            </w:r>
                          </w:p>
                          <w:p w14:paraId="2E7B7E1E" w14:textId="77777777" w:rsidR="00604574" w:rsidRPr="00EC5E05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   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AF00DB"/>
                                <w:sz w:val="16"/>
                                <w:szCs w:val="16"/>
                              </w:rPr>
                              <w:t>throw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1080"/>
                                <w:sz w:val="16"/>
                                <w:szCs w:val="16"/>
                              </w:rPr>
                              <w:t>$ex</w:t>
                            </w: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  <w:p w14:paraId="1819E2AC" w14:textId="7883C233" w:rsidR="00604574" w:rsidRPr="00604574" w:rsidRDefault="00604574" w:rsidP="00604574">
                            <w:pPr>
                              <w:shd w:val="clear" w:color="auto" w:fill="FFFFFF"/>
                              <w:rPr>
                                <w:rFonts w:ascii="Consolas" w:eastAsia="굴림" w:hAnsi="Consolas" w:cs="굴림" w:hint="eastAsia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EC5E05">
                              <w:rPr>
                                <w:rFonts w:ascii="Consolas" w:eastAsia="굴림" w:hAnsi="Consolas" w:cs="굴림"/>
                                <w:b w:val="0"/>
                                <w:color w:val="000000"/>
                                <w:sz w:val="16"/>
                                <w:szCs w:val="16"/>
                              </w:rPr>
                              <w:t>            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F4CE8A" id="직사각형 39" o:spid="_x0000_s1037" style="width:343.6pt;height:15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" fillcolor="white [3201]" strokecolor="black [3200]" strokeweight=".5pt">
                <v:textbox>
                  <w:txbxContent>
                    <w:p w14:paraId="756467B4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$conn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begin_transaction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14:paraId="27EB53D0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F00DB"/>
                          <w:sz w:val="16"/>
                          <w:szCs w:val="16"/>
                        </w:rPr>
                        <w:t>try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{</w:t>
                      </w:r>
                    </w:p>
                    <w:p w14:paraId="09FB09F0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$id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"id"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7EB8F894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$age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"age"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19252F0B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store_type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customer_combobox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428A746A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$sex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"sex"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3B07E54A" w14:textId="6D79E644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$name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$_POST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[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customer_name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];</w:t>
                      </w:r>
                    </w:p>
                    <w:p w14:paraId="38F41775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$sql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UPDATE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CustomerInfo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FF"/>
                          <w:sz w:val="16"/>
                          <w:szCs w:val="16"/>
                        </w:rPr>
                        <w:t>SET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 age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=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$age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", store_type="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$store_type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", sex="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$sex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", customer_name='"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$name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"' WHERE id="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$id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.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31515"/>
                          <w:sz w:val="16"/>
                          <w:szCs w:val="16"/>
                        </w:rPr>
                        <w:t>";"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0734B99A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mysqli_query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$conn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,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sql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);</w:t>
                      </w:r>
                    </w:p>
                    <w:p w14:paraId="60EE806F" w14:textId="71BE1656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$conn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-&gt;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commit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14:paraId="38C2042E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}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F00DB"/>
                          <w:sz w:val="16"/>
                          <w:szCs w:val="16"/>
                        </w:rPr>
                        <w:t>catch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(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267F99"/>
                          <w:sz w:val="16"/>
                          <w:szCs w:val="16"/>
                        </w:rPr>
                        <w:t>TypeError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$ex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) {</w:t>
                      </w:r>
                    </w:p>
                    <w:p w14:paraId="06273B18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echo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$ex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-&gt;</w:t>
                      </w:r>
                      <w:proofErr w:type="spellStart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getMessage</w:t>
                      </w:r>
                      <w:proofErr w:type="spellEnd"/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14:paraId="2A12CE27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$conn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-&gt;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795E26"/>
                          <w:sz w:val="16"/>
                          <w:szCs w:val="16"/>
                        </w:rPr>
                        <w:t>rollback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();</w:t>
                      </w:r>
                    </w:p>
                    <w:p w14:paraId="2E7B7E1E" w14:textId="77777777" w:rsidR="00604574" w:rsidRPr="00EC5E05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   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AF00DB"/>
                          <w:sz w:val="16"/>
                          <w:szCs w:val="16"/>
                        </w:rPr>
                        <w:t>throw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1080"/>
                          <w:sz w:val="16"/>
                          <w:szCs w:val="16"/>
                        </w:rPr>
                        <w:t>$ex</w:t>
                      </w: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;</w:t>
                      </w:r>
                    </w:p>
                    <w:p w14:paraId="1819E2AC" w14:textId="7883C233" w:rsidR="00604574" w:rsidRPr="00604574" w:rsidRDefault="00604574" w:rsidP="00604574">
                      <w:pPr>
                        <w:shd w:val="clear" w:color="auto" w:fill="FFFFFF"/>
                        <w:rPr>
                          <w:rFonts w:ascii="Consolas" w:eastAsia="굴림" w:hAnsi="Consolas" w:cs="굴림" w:hint="eastAsia"/>
                          <w:b w:val="0"/>
                          <w:color w:val="000000"/>
                          <w:sz w:val="16"/>
                          <w:szCs w:val="16"/>
                        </w:rPr>
                      </w:pPr>
                      <w:r w:rsidRPr="00EC5E05">
                        <w:rPr>
                          <w:rFonts w:ascii="Consolas" w:eastAsia="굴림" w:hAnsi="Consolas" w:cs="굴림"/>
                          <w:b w:val="0"/>
                          <w:color w:val="000000"/>
                          <w:sz w:val="16"/>
                          <w:szCs w:val="16"/>
                        </w:rPr>
                        <w:t>            }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sectPr w:rsidR="00EC5E05" w:rsidRPr="009E60AD" w:rsidSect="00D736FE">
      <w:type w:val="continuous"/>
      <w:pgSz w:w="11906" w:h="16838" w:code="9"/>
      <w:pgMar w:top="1440" w:right="1800" w:bottom="1440" w:left="1800" w:header="720" w:footer="720" w:gutter="0"/>
      <w:cols w:space="720"/>
      <w:noEndnote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C17090" w14:textId="77777777" w:rsidR="00461DF6" w:rsidRDefault="00461DF6" w:rsidP="00BA11A8">
      <w:r>
        <w:separator/>
      </w:r>
    </w:p>
  </w:endnote>
  <w:endnote w:type="continuationSeparator" w:id="0">
    <w:p w14:paraId="4A320A18" w14:textId="77777777" w:rsidR="00461DF6" w:rsidRDefault="00461DF6" w:rsidP="00BA1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84A72" w14:textId="77777777" w:rsidR="00461DF6" w:rsidRDefault="00461DF6" w:rsidP="00BA11A8">
      <w:r>
        <w:separator/>
      </w:r>
    </w:p>
  </w:footnote>
  <w:footnote w:type="continuationSeparator" w:id="0">
    <w:p w14:paraId="2B135805" w14:textId="77777777" w:rsidR="00461DF6" w:rsidRDefault="00461DF6" w:rsidP="00BA1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C2283A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62442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189C6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CCC31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3325F0E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DAE81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7CB666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C0E777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24EB1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006E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E626FF"/>
    <w:multiLevelType w:val="hybridMultilevel"/>
    <w:tmpl w:val="7F9892D6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A2633B"/>
    <w:multiLevelType w:val="hybridMultilevel"/>
    <w:tmpl w:val="217298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D1D0F2D"/>
    <w:multiLevelType w:val="hybridMultilevel"/>
    <w:tmpl w:val="5798FE1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83E7BF7"/>
    <w:multiLevelType w:val="hybridMultilevel"/>
    <w:tmpl w:val="F7283B3E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42697954"/>
    <w:multiLevelType w:val="hybridMultilevel"/>
    <w:tmpl w:val="3E8623CA"/>
    <w:lvl w:ilvl="0" w:tplc="0409000F">
      <w:start w:val="1"/>
      <w:numFmt w:val="decimal"/>
      <w:lvlText w:val="%1."/>
      <w:lvlJc w:val="left"/>
      <w:pPr>
        <w:ind w:left="1120" w:hanging="400"/>
      </w:pPr>
    </w:lvl>
    <w:lvl w:ilvl="1" w:tplc="0409000F">
      <w:start w:val="1"/>
      <w:numFmt w:val="decimal"/>
      <w:lvlText w:val="%2."/>
      <w:lvlJc w:val="left"/>
      <w:pPr>
        <w:ind w:left="720" w:hanging="400"/>
      </w:pPr>
    </w:lvl>
    <w:lvl w:ilvl="2" w:tplc="0409001B" w:tentative="1">
      <w:start w:val="1"/>
      <w:numFmt w:val="lowerRoman"/>
      <w:lvlText w:val="%3."/>
      <w:lvlJc w:val="right"/>
      <w:pPr>
        <w:ind w:left="1120" w:hanging="400"/>
      </w:pPr>
    </w:lvl>
    <w:lvl w:ilvl="3" w:tplc="0409000F" w:tentative="1">
      <w:start w:val="1"/>
      <w:numFmt w:val="decimal"/>
      <w:lvlText w:val="%4."/>
      <w:lvlJc w:val="left"/>
      <w:pPr>
        <w:ind w:left="1520" w:hanging="400"/>
      </w:pPr>
    </w:lvl>
    <w:lvl w:ilvl="4" w:tplc="04090019" w:tentative="1">
      <w:start w:val="1"/>
      <w:numFmt w:val="upperLetter"/>
      <w:lvlText w:val="%5."/>
      <w:lvlJc w:val="left"/>
      <w:pPr>
        <w:ind w:left="1920" w:hanging="400"/>
      </w:pPr>
    </w:lvl>
    <w:lvl w:ilvl="5" w:tplc="0409001B" w:tentative="1">
      <w:start w:val="1"/>
      <w:numFmt w:val="lowerRoman"/>
      <w:lvlText w:val="%6."/>
      <w:lvlJc w:val="right"/>
      <w:pPr>
        <w:ind w:left="2320" w:hanging="400"/>
      </w:pPr>
    </w:lvl>
    <w:lvl w:ilvl="6" w:tplc="0409000F" w:tentative="1">
      <w:start w:val="1"/>
      <w:numFmt w:val="decimal"/>
      <w:lvlText w:val="%7."/>
      <w:lvlJc w:val="left"/>
      <w:pPr>
        <w:ind w:left="2720" w:hanging="400"/>
      </w:pPr>
    </w:lvl>
    <w:lvl w:ilvl="7" w:tplc="04090019" w:tentative="1">
      <w:start w:val="1"/>
      <w:numFmt w:val="upperLetter"/>
      <w:lvlText w:val="%8."/>
      <w:lvlJc w:val="left"/>
      <w:pPr>
        <w:ind w:left="3120" w:hanging="400"/>
      </w:pPr>
    </w:lvl>
    <w:lvl w:ilvl="8" w:tplc="0409001B" w:tentative="1">
      <w:start w:val="1"/>
      <w:numFmt w:val="lowerRoman"/>
      <w:lvlText w:val="%9."/>
      <w:lvlJc w:val="right"/>
      <w:pPr>
        <w:ind w:left="3520" w:hanging="400"/>
      </w:pPr>
    </w:lvl>
  </w:abstractNum>
  <w:abstractNum w:abstractNumId="15" w15:restartNumberingAfterBreak="0">
    <w:nsid w:val="44180694"/>
    <w:multiLevelType w:val="hybridMultilevel"/>
    <w:tmpl w:val="2A86CB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819080F"/>
    <w:multiLevelType w:val="hybridMultilevel"/>
    <w:tmpl w:val="0972B1E8"/>
    <w:lvl w:ilvl="0" w:tplc="E7BA7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F">
      <w:start w:val="1"/>
      <w:numFmt w:val="decimal"/>
      <w:lvlText w:val="%3."/>
      <w:lvlJc w:val="left"/>
      <w:pPr>
        <w:ind w:left="1600" w:hanging="400"/>
      </w:pPr>
    </w:lvl>
    <w:lvl w:ilvl="3" w:tplc="7B76DE8E">
      <w:start w:val="1"/>
      <w:numFmt w:val="decimal"/>
      <w:lvlText w:val="%4)"/>
      <w:lvlJc w:val="left"/>
      <w:pPr>
        <w:ind w:left="2000" w:hanging="400"/>
      </w:pPr>
      <w:rPr>
        <w:rFonts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26D1A50"/>
    <w:multiLevelType w:val="hybridMultilevel"/>
    <w:tmpl w:val="DF6E02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2"/>
  </w:num>
  <w:num w:numId="13">
    <w:abstractNumId w:val="16"/>
  </w:num>
  <w:num w:numId="14">
    <w:abstractNumId w:val="17"/>
  </w:num>
  <w:num w:numId="15">
    <w:abstractNumId w:val="13"/>
  </w:num>
  <w:num w:numId="16">
    <w:abstractNumId w:val="11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/>
  <w:attachedTemplate r:id="rId1"/>
  <w:linkStyles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8C0"/>
    <w:rsid w:val="00094F11"/>
    <w:rsid w:val="000D6233"/>
    <w:rsid w:val="000F327C"/>
    <w:rsid w:val="000F57EC"/>
    <w:rsid w:val="001626D1"/>
    <w:rsid w:val="00185A91"/>
    <w:rsid w:val="002208C7"/>
    <w:rsid w:val="002C58CB"/>
    <w:rsid w:val="002D2B20"/>
    <w:rsid w:val="00334F4D"/>
    <w:rsid w:val="003870B7"/>
    <w:rsid w:val="003E181A"/>
    <w:rsid w:val="00436246"/>
    <w:rsid w:val="00460A81"/>
    <w:rsid w:val="00461DF6"/>
    <w:rsid w:val="00484CD4"/>
    <w:rsid w:val="004B0DD9"/>
    <w:rsid w:val="004F2B1E"/>
    <w:rsid w:val="005041B2"/>
    <w:rsid w:val="00546217"/>
    <w:rsid w:val="00550F0F"/>
    <w:rsid w:val="005666FC"/>
    <w:rsid w:val="005C40D0"/>
    <w:rsid w:val="00604574"/>
    <w:rsid w:val="00627EAA"/>
    <w:rsid w:val="00635447"/>
    <w:rsid w:val="006C0C55"/>
    <w:rsid w:val="006C539D"/>
    <w:rsid w:val="006D17A1"/>
    <w:rsid w:val="007220C9"/>
    <w:rsid w:val="007248AC"/>
    <w:rsid w:val="007642EF"/>
    <w:rsid w:val="007652B9"/>
    <w:rsid w:val="007C14B5"/>
    <w:rsid w:val="007E48C0"/>
    <w:rsid w:val="008554F8"/>
    <w:rsid w:val="008D778C"/>
    <w:rsid w:val="008F7ADA"/>
    <w:rsid w:val="00904DD5"/>
    <w:rsid w:val="009468B1"/>
    <w:rsid w:val="00956ED7"/>
    <w:rsid w:val="00960DFC"/>
    <w:rsid w:val="009821B1"/>
    <w:rsid w:val="009B16DA"/>
    <w:rsid w:val="009E60AD"/>
    <w:rsid w:val="00A07955"/>
    <w:rsid w:val="00A3010D"/>
    <w:rsid w:val="00A529AA"/>
    <w:rsid w:val="00A678CE"/>
    <w:rsid w:val="00A97517"/>
    <w:rsid w:val="00AA24B5"/>
    <w:rsid w:val="00B8301C"/>
    <w:rsid w:val="00BA11A8"/>
    <w:rsid w:val="00C40A72"/>
    <w:rsid w:val="00D45CE4"/>
    <w:rsid w:val="00D736FE"/>
    <w:rsid w:val="00D83C77"/>
    <w:rsid w:val="00DB4A07"/>
    <w:rsid w:val="00DE2946"/>
    <w:rsid w:val="00DE7946"/>
    <w:rsid w:val="00DF0764"/>
    <w:rsid w:val="00E13E8C"/>
    <w:rsid w:val="00E452B9"/>
    <w:rsid w:val="00E81E88"/>
    <w:rsid w:val="00E84AFA"/>
    <w:rsid w:val="00EC5E05"/>
    <w:rsid w:val="00F5661B"/>
    <w:rsid w:val="00F76627"/>
    <w:rsid w:val="00F91DF3"/>
    <w:rsid w:val="00F9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A7A693"/>
  <w15:docId w15:val="{08057121-0CEF-431F-81DC-901DE8EE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sz w:val="24"/>
        <w:szCs w:val="24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A07955"/>
    <w:rPr>
      <w:b/>
    </w:rPr>
  </w:style>
  <w:style w:type="paragraph" w:styleId="1">
    <w:name w:val="heading 1"/>
    <w:basedOn w:val="a1"/>
    <w:next w:val="a1"/>
    <w:link w:val="1Char"/>
    <w:qFormat/>
    <w:rsid w:val="00094F11"/>
    <w:pPr>
      <w:keepNext/>
      <w:keepLines/>
      <w:spacing w:before="3900" w:line="720" w:lineRule="auto"/>
      <w:jc w:val="center"/>
      <w:outlineLvl w:val="0"/>
    </w:pPr>
    <w:rPr>
      <w:rFonts w:ascii="맑은 고딕" w:eastAsia="맑은 고딕" w:hAnsi="맑은 고딕" w:cstheme="majorBidi"/>
      <w:bCs/>
      <w:sz w:val="72"/>
      <w:szCs w:val="28"/>
    </w:rPr>
  </w:style>
  <w:style w:type="paragraph" w:styleId="21">
    <w:name w:val="heading 2"/>
    <w:basedOn w:val="a1"/>
    <w:next w:val="a1"/>
    <w:link w:val="2Char"/>
    <w:semiHidden/>
    <w:unhideWhenUsed/>
    <w:qFormat/>
    <w:rsid w:val="006354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Char"/>
    <w:semiHidden/>
    <w:unhideWhenUsed/>
    <w:qFormat/>
    <w:rsid w:val="006354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link w:val="4Char"/>
    <w:semiHidden/>
    <w:unhideWhenUsed/>
    <w:qFormat/>
    <w:rsid w:val="006354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1">
    <w:name w:val="heading 5"/>
    <w:basedOn w:val="a1"/>
    <w:next w:val="a1"/>
    <w:link w:val="5Char"/>
    <w:semiHidden/>
    <w:unhideWhenUsed/>
    <w:qFormat/>
    <w:rsid w:val="0063544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Char"/>
    <w:semiHidden/>
    <w:unhideWhenUsed/>
    <w:qFormat/>
    <w:rsid w:val="006354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Char"/>
    <w:semiHidden/>
    <w:unhideWhenUsed/>
    <w:qFormat/>
    <w:rsid w:val="0063544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Char"/>
    <w:semiHidden/>
    <w:unhideWhenUsed/>
    <w:qFormat/>
    <w:rsid w:val="0063544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9">
    <w:name w:val="heading 9"/>
    <w:basedOn w:val="a1"/>
    <w:next w:val="a1"/>
    <w:link w:val="9Char"/>
    <w:semiHidden/>
    <w:unhideWhenUsed/>
    <w:qFormat/>
    <w:rsid w:val="0063544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sid w:val="00094F11"/>
    <w:rPr>
      <w:rFonts w:ascii="맑은 고딕" w:eastAsia="맑은 고딕" w:hAnsi="맑은 고딕" w:cstheme="majorBidi"/>
      <w:b/>
      <w:bCs/>
      <w:sz w:val="72"/>
      <w:szCs w:val="28"/>
    </w:rPr>
  </w:style>
  <w:style w:type="paragraph" w:styleId="a5">
    <w:name w:val="Balloon Text"/>
    <w:basedOn w:val="a1"/>
    <w:semiHidden/>
    <w:unhideWhenUsed/>
    <w:rsid w:val="001626D1"/>
    <w:rPr>
      <w:rFonts w:ascii="Tahoma" w:hAnsi="Tahoma" w:cs="Tahoma"/>
      <w:sz w:val="22"/>
      <w:szCs w:val="16"/>
    </w:rPr>
  </w:style>
  <w:style w:type="character" w:styleId="a6">
    <w:name w:val="Placeholder Text"/>
    <w:basedOn w:val="a2"/>
    <w:uiPriority w:val="99"/>
    <w:semiHidden/>
    <w:rsid w:val="007C14B5"/>
    <w:rPr>
      <w:color w:val="595959" w:themeColor="text1" w:themeTint="A6"/>
    </w:rPr>
  </w:style>
  <w:style w:type="paragraph" w:styleId="a7">
    <w:name w:val="Bibliography"/>
    <w:basedOn w:val="a1"/>
    <w:next w:val="a1"/>
    <w:uiPriority w:val="37"/>
    <w:semiHidden/>
    <w:unhideWhenUsed/>
    <w:rsid w:val="00635447"/>
  </w:style>
  <w:style w:type="paragraph" w:styleId="a8">
    <w:name w:val="Block Text"/>
    <w:basedOn w:val="a1"/>
    <w:semiHidden/>
    <w:unhideWhenUsed/>
    <w:rsid w:val="007C14B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a9">
    <w:name w:val="Body Text"/>
    <w:basedOn w:val="a1"/>
    <w:link w:val="Char"/>
    <w:semiHidden/>
    <w:unhideWhenUsed/>
    <w:rsid w:val="00635447"/>
    <w:pPr>
      <w:spacing w:after="120"/>
    </w:pPr>
  </w:style>
  <w:style w:type="character" w:customStyle="1" w:styleId="Char">
    <w:name w:val="본문 Char"/>
    <w:basedOn w:val="a2"/>
    <w:link w:val="a9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22">
    <w:name w:val="Body Text 2"/>
    <w:basedOn w:val="a1"/>
    <w:link w:val="2Char0"/>
    <w:semiHidden/>
    <w:unhideWhenUsed/>
    <w:rsid w:val="00635447"/>
    <w:pPr>
      <w:spacing w:after="120" w:line="480" w:lineRule="auto"/>
    </w:pPr>
  </w:style>
  <w:style w:type="character" w:customStyle="1" w:styleId="2Char0">
    <w:name w:val="본문 2 Char"/>
    <w:basedOn w:val="a2"/>
    <w:link w:val="22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32">
    <w:name w:val="Body Text 3"/>
    <w:basedOn w:val="a1"/>
    <w:link w:val="3Char0"/>
    <w:semiHidden/>
    <w:unhideWhenUsed/>
    <w:rsid w:val="00635447"/>
    <w:pPr>
      <w:spacing w:after="120"/>
    </w:pPr>
    <w:rPr>
      <w:sz w:val="22"/>
      <w:szCs w:val="16"/>
    </w:rPr>
  </w:style>
  <w:style w:type="character" w:customStyle="1" w:styleId="3Char0">
    <w:name w:val="본문 3 Char"/>
    <w:basedOn w:val="a2"/>
    <w:link w:val="32"/>
    <w:semiHidden/>
    <w:rsid w:val="00635447"/>
    <w:rPr>
      <w:rFonts w:asciiTheme="minorHAnsi" w:hAnsiTheme="minorHAnsi"/>
      <w:b/>
      <w:bCs/>
      <w:sz w:val="22"/>
      <w:szCs w:val="16"/>
      <w:lang w:eastAsia="ja-JP"/>
    </w:rPr>
  </w:style>
  <w:style w:type="paragraph" w:styleId="aa">
    <w:name w:val="Body Text First Indent"/>
    <w:basedOn w:val="a9"/>
    <w:link w:val="Char0"/>
    <w:semiHidden/>
    <w:unhideWhenUsed/>
    <w:rsid w:val="00635447"/>
    <w:pPr>
      <w:spacing w:after="0"/>
      <w:ind w:firstLine="360"/>
    </w:pPr>
  </w:style>
  <w:style w:type="character" w:customStyle="1" w:styleId="Char0">
    <w:name w:val="본문 첫 줄 들여쓰기 Char"/>
    <w:basedOn w:val="Char"/>
    <w:link w:val="aa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ab">
    <w:name w:val="Body Text Indent"/>
    <w:basedOn w:val="a1"/>
    <w:link w:val="Char1"/>
    <w:semiHidden/>
    <w:unhideWhenUsed/>
    <w:rsid w:val="00635447"/>
    <w:pPr>
      <w:spacing w:after="120"/>
      <w:ind w:left="283"/>
    </w:pPr>
  </w:style>
  <w:style w:type="character" w:customStyle="1" w:styleId="Char1">
    <w:name w:val="본문 들여쓰기 Char"/>
    <w:basedOn w:val="a2"/>
    <w:link w:val="ab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23">
    <w:name w:val="Body Text First Indent 2"/>
    <w:basedOn w:val="ab"/>
    <w:link w:val="2Char1"/>
    <w:semiHidden/>
    <w:unhideWhenUsed/>
    <w:rsid w:val="00635447"/>
    <w:pPr>
      <w:spacing w:after="0"/>
      <w:ind w:left="360" w:firstLine="360"/>
    </w:pPr>
  </w:style>
  <w:style w:type="character" w:customStyle="1" w:styleId="2Char1">
    <w:name w:val="본문 첫 줄 들여쓰기 2 Char"/>
    <w:basedOn w:val="Char1"/>
    <w:link w:val="23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24">
    <w:name w:val="Body Text Indent 2"/>
    <w:basedOn w:val="a1"/>
    <w:link w:val="2Char2"/>
    <w:semiHidden/>
    <w:unhideWhenUsed/>
    <w:rsid w:val="00635447"/>
    <w:pPr>
      <w:spacing w:after="120" w:line="480" w:lineRule="auto"/>
      <w:ind w:left="283"/>
    </w:pPr>
  </w:style>
  <w:style w:type="character" w:customStyle="1" w:styleId="2Char2">
    <w:name w:val="본문 들여쓰기 2 Char"/>
    <w:basedOn w:val="a2"/>
    <w:link w:val="24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33">
    <w:name w:val="Body Text Indent 3"/>
    <w:basedOn w:val="a1"/>
    <w:link w:val="3Char1"/>
    <w:semiHidden/>
    <w:unhideWhenUsed/>
    <w:rsid w:val="00635447"/>
    <w:pPr>
      <w:spacing w:after="120"/>
      <w:ind w:left="283"/>
    </w:pPr>
    <w:rPr>
      <w:sz w:val="22"/>
      <w:szCs w:val="16"/>
    </w:rPr>
  </w:style>
  <w:style w:type="character" w:customStyle="1" w:styleId="3Char1">
    <w:name w:val="본문 들여쓰기 3 Char"/>
    <w:basedOn w:val="a2"/>
    <w:link w:val="33"/>
    <w:semiHidden/>
    <w:rsid w:val="00635447"/>
    <w:rPr>
      <w:rFonts w:asciiTheme="minorHAnsi" w:hAnsiTheme="minorHAnsi"/>
      <w:b/>
      <w:bCs/>
      <w:sz w:val="22"/>
      <w:szCs w:val="16"/>
      <w:lang w:eastAsia="ja-JP"/>
    </w:rPr>
  </w:style>
  <w:style w:type="character" w:styleId="ac">
    <w:name w:val="Book Title"/>
    <w:basedOn w:val="a2"/>
    <w:uiPriority w:val="33"/>
    <w:semiHidden/>
    <w:unhideWhenUsed/>
    <w:qFormat/>
    <w:rsid w:val="00635447"/>
    <w:rPr>
      <w:b/>
      <w:bCs/>
      <w:i/>
      <w:iCs/>
      <w:spacing w:val="5"/>
    </w:rPr>
  </w:style>
  <w:style w:type="paragraph" w:styleId="ad">
    <w:name w:val="caption"/>
    <w:basedOn w:val="a1"/>
    <w:next w:val="a1"/>
    <w:semiHidden/>
    <w:unhideWhenUsed/>
    <w:qFormat/>
    <w:rsid w:val="00635447"/>
    <w:pPr>
      <w:spacing w:after="200"/>
    </w:pPr>
    <w:rPr>
      <w:i/>
      <w:iCs/>
      <w:color w:val="1F497D" w:themeColor="text2"/>
      <w:sz w:val="22"/>
      <w:szCs w:val="18"/>
    </w:rPr>
  </w:style>
  <w:style w:type="paragraph" w:styleId="ae">
    <w:name w:val="Closing"/>
    <w:basedOn w:val="a1"/>
    <w:link w:val="Char2"/>
    <w:semiHidden/>
    <w:unhideWhenUsed/>
    <w:rsid w:val="00635447"/>
    <w:pPr>
      <w:ind w:left="4252"/>
    </w:pPr>
  </w:style>
  <w:style w:type="character" w:customStyle="1" w:styleId="Char2">
    <w:name w:val="맺음말 Char"/>
    <w:basedOn w:val="a2"/>
    <w:link w:val="ae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table" w:styleId="af">
    <w:name w:val="Colorful Grid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0">
    <w:name w:val="Colorful List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6354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1">
    <w:name w:val="Colorful Shading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2">
    <w:name w:val="annotation reference"/>
    <w:basedOn w:val="a2"/>
    <w:semiHidden/>
    <w:unhideWhenUsed/>
    <w:rsid w:val="00635447"/>
    <w:rPr>
      <w:sz w:val="22"/>
      <w:szCs w:val="16"/>
    </w:rPr>
  </w:style>
  <w:style w:type="paragraph" w:styleId="af3">
    <w:name w:val="annotation text"/>
    <w:basedOn w:val="a1"/>
    <w:link w:val="Char3"/>
    <w:semiHidden/>
    <w:unhideWhenUsed/>
    <w:rsid w:val="00635447"/>
    <w:rPr>
      <w:sz w:val="22"/>
      <w:szCs w:val="20"/>
    </w:rPr>
  </w:style>
  <w:style w:type="character" w:customStyle="1" w:styleId="Char3">
    <w:name w:val="메모 텍스트 Char"/>
    <w:basedOn w:val="a2"/>
    <w:link w:val="af3"/>
    <w:semiHidden/>
    <w:rsid w:val="00635447"/>
    <w:rPr>
      <w:rFonts w:asciiTheme="minorHAnsi" w:hAnsiTheme="minorHAnsi"/>
      <w:b/>
      <w:bCs/>
      <w:sz w:val="22"/>
      <w:lang w:eastAsia="ja-JP"/>
    </w:rPr>
  </w:style>
  <w:style w:type="paragraph" w:styleId="af4">
    <w:name w:val="annotation subject"/>
    <w:basedOn w:val="af3"/>
    <w:next w:val="af3"/>
    <w:link w:val="Char4"/>
    <w:semiHidden/>
    <w:unhideWhenUsed/>
    <w:rsid w:val="00635447"/>
  </w:style>
  <w:style w:type="character" w:customStyle="1" w:styleId="Char4">
    <w:name w:val="메모 주제 Char"/>
    <w:basedOn w:val="Char3"/>
    <w:link w:val="af4"/>
    <w:semiHidden/>
    <w:rsid w:val="00635447"/>
    <w:rPr>
      <w:rFonts w:asciiTheme="minorHAnsi" w:hAnsiTheme="minorHAnsi"/>
      <w:b/>
      <w:bCs/>
      <w:sz w:val="22"/>
      <w:lang w:eastAsia="ja-JP"/>
    </w:rPr>
  </w:style>
  <w:style w:type="table" w:styleId="af5">
    <w:name w:val="Dark List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354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6">
    <w:name w:val="Date"/>
    <w:basedOn w:val="a1"/>
    <w:next w:val="a1"/>
    <w:link w:val="Char5"/>
    <w:semiHidden/>
    <w:unhideWhenUsed/>
    <w:rsid w:val="00635447"/>
  </w:style>
  <w:style w:type="character" w:customStyle="1" w:styleId="Char5">
    <w:name w:val="날짜 Char"/>
    <w:basedOn w:val="a2"/>
    <w:link w:val="af6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af7">
    <w:name w:val="Document Map"/>
    <w:basedOn w:val="a1"/>
    <w:link w:val="Char6"/>
    <w:semiHidden/>
    <w:unhideWhenUsed/>
    <w:rsid w:val="00635447"/>
    <w:rPr>
      <w:rFonts w:ascii="Segoe UI" w:hAnsi="Segoe UI" w:cs="Segoe UI"/>
      <w:sz w:val="22"/>
      <w:szCs w:val="16"/>
    </w:rPr>
  </w:style>
  <w:style w:type="character" w:customStyle="1" w:styleId="Char6">
    <w:name w:val="문서 구조 Char"/>
    <w:basedOn w:val="a2"/>
    <w:link w:val="af7"/>
    <w:semiHidden/>
    <w:rsid w:val="00635447"/>
    <w:rPr>
      <w:rFonts w:ascii="Segoe UI" w:hAnsi="Segoe UI" w:cs="Segoe UI"/>
      <w:b/>
      <w:bCs/>
      <w:sz w:val="22"/>
      <w:szCs w:val="16"/>
      <w:lang w:eastAsia="ja-JP"/>
    </w:rPr>
  </w:style>
  <w:style w:type="paragraph" w:styleId="af8">
    <w:name w:val="E-mail Signature"/>
    <w:basedOn w:val="a1"/>
    <w:link w:val="Char7"/>
    <w:semiHidden/>
    <w:unhideWhenUsed/>
    <w:rsid w:val="00635447"/>
  </w:style>
  <w:style w:type="character" w:customStyle="1" w:styleId="Char7">
    <w:name w:val="전자 메일 서명 Char"/>
    <w:basedOn w:val="a2"/>
    <w:link w:val="af8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af9">
    <w:name w:val="Emphasis"/>
    <w:basedOn w:val="a2"/>
    <w:semiHidden/>
    <w:unhideWhenUsed/>
    <w:qFormat/>
    <w:rsid w:val="00635447"/>
    <w:rPr>
      <w:i/>
      <w:iCs/>
    </w:rPr>
  </w:style>
  <w:style w:type="character" w:styleId="afa">
    <w:name w:val="endnote reference"/>
    <w:basedOn w:val="a2"/>
    <w:semiHidden/>
    <w:unhideWhenUsed/>
    <w:rsid w:val="00635447"/>
    <w:rPr>
      <w:vertAlign w:val="superscript"/>
    </w:rPr>
  </w:style>
  <w:style w:type="paragraph" w:styleId="afb">
    <w:name w:val="endnote text"/>
    <w:basedOn w:val="a1"/>
    <w:link w:val="Char8"/>
    <w:semiHidden/>
    <w:unhideWhenUsed/>
    <w:rsid w:val="00635447"/>
    <w:rPr>
      <w:sz w:val="22"/>
      <w:szCs w:val="20"/>
    </w:rPr>
  </w:style>
  <w:style w:type="character" w:customStyle="1" w:styleId="Char8">
    <w:name w:val="미주 텍스트 Char"/>
    <w:basedOn w:val="a2"/>
    <w:link w:val="afb"/>
    <w:semiHidden/>
    <w:rsid w:val="00635447"/>
    <w:rPr>
      <w:rFonts w:asciiTheme="minorHAnsi" w:hAnsiTheme="minorHAnsi"/>
      <w:b/>
      <w:bCs/>
      <w:sz w:val="22"/>
      <w:lang w:eastAsia="ja-JP"/>
    </w:rPr>
  </w:style>
  <w:style w:type="paragraph" w:styleId="afc">
    <w:name w:val="envelope address"/>
    <w:basedOn w:val="a1"/>
    <w:semiHidden/>
    <w:unhideWhenUsed/>
    <w:rsid w:val="0063544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d">
    <w:name w:val="envelope return"/>
    <w:basedOn w:val="a1"/>
    <w:semiHidden/>
    <w:unhideWhenUsed/>
    <w:rsid w:val="00635447"/>
    <w:rPr>
      <w:rFonts w:asciiTheme="majorHAnsi" w:eastAsiaTheme="majorEastAsia" w:hAnsiTheme="majorHAnsi" w:cstheme="majorBidi"/>
      <w:sz w:val="22"/>
      <w:szCs w:val="20"/>
    </w:rPr>
  </w:style>
  <w:style w:type="character" w:styleId="afe">
    <w:name w:val="FollowedHyperlink"/>
    <w:basedOn w:val="a2"/>
    <w:semiHidden/>
    <w:unhideWhenUsed/>
    <w:rsid w:val="00635447"/>
    <w:rPr>
      <w:color w:val="800080" w:themeColor="followedHyperlink"/>
      <w:u w:val="single"/>
    </w:rPr>
  </w:style>
  <w:style w:type="paragraph" w:styleId="aff">
    <w:name w:val="footer"/>
    <w:basedOn w:val="a1"/>
    <w:link w:val="Char9"/>
    <w:unhideWhenUsed/>
    <w:rsid w:val="00635447"/>
    <w:pPr>
      <w:tabs>
        <w:tab w:val="center" w:pos="4513"/>
        <w:tab w:val="right" w:pos="9026"/>
      </w:tabs>
    </w:pPr>
  </w:style>
  <w:style w:type="character" w:customStyle="1" w:styleId="Char9">
    <w:name w:val="바닥글 Char"/>
    <w:basedOn w:val="a2"/>
    <w:link w:val="aff"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aff0">
    <w:name w:val="footnote reference"/>
    <w:basedOn w:val="a2"/>
    <w:semiHidden/>
    <w:unhideWhenUsed/>
    <w:rsid w:val="00635447"/>
    <w:rPr>
      <w:vertAlign w:val="superscript"/>
    </w:rPr>
  </w:style>
  <w:style w:type="paragraph" w:styleId="aff1">
    <w:name w:val="footnote text"/>
    <w:basedOn w:val="a1"/>
    <w:link w:val="Chara"/>
    <w:semiHidden/>
    <w:unhideWhenUsed/>
    <w:rsid w:val="00635447"/>
    <w:rPr>
      <w:sz w:val="22"/>
      <w:szCs w:val="20"/>
    </w:rPr>
  </w:style>
  <w:style w:type="character" w:customStyle="1" w:styleId="Chara">
    <w:name w:val="각주 텍스트 Char"/>
    <w:basedOn w:val="a2"/>
    <w:link w:val="aff1"/>
    <w:semiHidden/>
    <w:rsid w:val="00635447"/>
    <w:rPr>
      <w:rFonts w:asciiTheme="minorHAnsi" w:hAnsiTheme="minorHAnsi"/>
      <w:b/>
      <w:bCs/>
      <w:sz w:val="22"/>
      <w:lang w:eastAsia="ja-JP"/>
    </w:rPr>
  </w:style>
  <w:style w:type="table" w:styleId="10">
    <w:name w:val="Grid Table 1 Light"/>
    <w:basedOn w:val="a3"/>
    <w:uiPriority w:val="46"/>
    <w:rsid w:val="0063544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63544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635447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6354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635447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635447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635447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63544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63544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3"/>
    <w:uiPriority w:val="47"/>
    <w:rsid w:val="00635447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3"/>
    <w:uiPriority w:val="47"/>
    <w:rsid w:val="00635447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3"/>
    <w:uiPriority w:val="47"/>
    <w:rsid w:val="00635447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3"/>
    <w:uiPriority w:val="47"/>
    <w:rsid w:val="00635447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3"/>
    <w:uiPriority w:val="47"/>
    <w:rsid w:val="0063544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3"/>
    <w:uiPriority w:val="48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3"/>
    <w:uiPriority w:val="49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3"/>
    <w:uiPriority w:val="49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3"/>
    <w:uiPriority w:val="49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3"/>
    <w:uiPriority w:val="49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3"/>
    <w:uiPriority w:val="49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3"/>
    <w:uiPriority w:val="49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3"/>
    <w:uiPriority w:val="50"/>
    <w:rsid w:val="0063544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3"/>
    <w:uiPriority w:val="51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3"/>
    <w:uiPriority w:val="51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3"/>
    <w:uiPriority w:val="51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3"/>
    <w:uiPriority w:val="51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3"/>
    <w:uiPriority w:val="51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3"/>
    <w:uiPriority w:val="51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3"/>
    <w:uiPriority w:val="52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11">
    <w:name w:val="해시태그1"/>
    <w:basedOn w:val="a2"/>
    <w:uiPriority w:val="99"/>
    <w:semiHidden/>
    <w:unhideWhenUsed/>
    <w:rsid w:val="00635447"/>
    <w:rPr>
      <w:color w:val="2B579A"/>
      <w:shd w:val="clear" w:color="auto" w:fill="E6E6E6"/>
    </w:rPr>
  </w:style>
  <w:style w:type="paragraph" w:styleId="aff2">
    <w:name w:val="header"/>
    <w:basedOn w:val="a1"/>
    <w:link w:val="Charb"/>
    <w:unhideWhenUsed/>
    <w:rsid w:val="00635447"/>
    <w:pPr>
      <w:tabs>
        <w:tab w:val="center" w:pos="4513"/>
        <w:tab w:val="right" w:pos="9026"/>
      </w:tabs>
    </w:pPr>
  </w:style>
  <w:style w:type="character" w:customStyle="1" w:styleId="Charb">
    <w:name w:val="머리글 Char"/>
    <w:basedOn w:val="a2"/>
    <w:link w:val="aff2"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customStyle="1" w:styleId="2Char">
    <w:name w:val="제목 2 Char"/>
    <w:basedOn w:val="a2"/>
    <w:link w:val="21"/>
    <w:semiHidden/>
    <w:rsid w:val="00635447"/>
    <w:rPr>
      <w:rFonts w:asciiTheme="majorHAnsi" w:eastAsiaTheme="majorEastAsia" w:hAnsiTheme="majorHAnsi" w:cstheme="majorBidi"/>
      <w:b/>
      <w:bCs/>
      <w:color w:val="365F91" w:themeColor="accent1" w:themeShade="BF"/>
      <w:sz w:val="26"/>
      <w:szCs w:val="26"/>
      <w:lang w:eastAsia="ja-JP"/>
    </w:rPr>
  </w:style>
  <w:style w:type="character" w:customStyle="1" w:styleId="3Char">
    <w:name w:val="제목 3 Char"/>
    <w:basedOn w:val="a2"/>
    <w:link w:val="31"/>
    <w:semiHidden/>
    <w:rsid w:val="00635447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lang w:eastAsia="ja-JP"/>
    </w:rPr>
  </w:style>
  <w:style w:type="character" w:customStyle="1" w:styleId="4Char">
    <w:name w:val="제목 4 Char"/>
    <w:basedOn w:val="a2"/>
    <w:link w:val="41"/>
    <w:semiHidden/>
    <w:rsid w:val="00635447"/>
    <w:rPr>
      <w:rFonts w:asciiTheme="majorHAnsi" w:eastAsiaTheme="majorEastAsia" w:hAnsiTheme="majorHAnsi" w:cstheme="majorBidi"/>
      <w:b/>
      <w:bCs/>
      <w:i/>
      <w:iCs/>
      <w:color w:val="365F91" w:themeColor="accent1" w:themeShade="BF"/>
      <w:sz w:val="24"/>
      <w:szCs w:val="24"/>
      <w:lang w:eastAsia="ja-JP"/>
    </w:rPr>
  </w:style>
  <w:style w:type="character" w:customStyle="1" w:styleId="5Char">
    <w:name w:val="제목 5 Char"/>
    <w:basedOn w:val="a2"/>
    <w:link w:val="51"/>
    <w:semiHidden/>
    <w:rsid w:val="00635447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eastAsia="ja-JP"/>
    </w:rPr>
  </w:style>
  <w:style w:type="character" w:customStyle="1" w:styleId="6Char">
    <w:name w:val="제목 6 Char"/>
    <w:basedOn w:val="a2"/>
    <w:link w:val="6"/>
    <w:semiHidden/>
    <w:rsid w:val="00635447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lang w:eastAsia="ja-JP"/>
    </w:rPr>
  </w:style>
  <w:style w:type="character" w:customStyle="1" w:styleId="7Char">
    <w:name w:val="제목 7 Char"/>
    <w:basedOn w:val="a2"/>
    <w:link w:val="7"/>
    <w:semiHidden/>
    <w:rsid w:val="00635447"/>
    <w:rPr>
      <w:rFonts w:asciiTheme="majorHAnsi" w:eastAsiaTheme="majorEastAsia" w:hAnsiTheme="majorHAnsi" w:cstheme="majorBidi"/>
      <w:b/>
      <w:bCs/>
      <w:i/>
      <w:iCs/>
      <w:color w:val="243F60" w:themeColor="accent1" w:themeShade="7F"/>
      <w:sz w:val="24"/>
      <w:szCs w:val="24"/>
      <w:lang w:eastAsia="ja-JP"/>
    </w:rPr>
  </w:style>
  <w:style w:type="character" w:customStyle="1" w:styleId="8Char">
    <w:name w:val="제목 8 Char"/>
    <w:basedOn w:val="a2"/>
    <w:link w:val="8"/>
    <w:semiHidden/>
    <w:rsid w:val="00635447"/>
    <w:rPr>
      <w:rFonts w:asciiTheme="majorHAnsi" w:eastAsiaTheme="majorEastAsia" w:hAnsiTheme="majorHAnsi" w:cstheme="majorBidi"/>
      <w:b/>
      <w:bCs/>
      <w:color w:val="272727" w:themeColor="text1" w:themeTint="D8"/>
      <w:sz w:val="22"/>
      <w:szCs w:val="21"/>
      <w:lang w:eastAsia="ja-JP"/>
    </w:rPr>
  </w:style>
  <w:style w:type="character" w:customStyle="1" w:styleId="9Char">
    <w:name w:val="제목 9 Char"/>
    <w:basedOn w:val="a2"/>
    <w:link w:val="9"/>
    <w:semiHidden/>
    <w:rsid w:val="00635447"/>
    <w:rPr>
      <w:rFonts w:asciiTheme="majorHAnsi" w:eastAsiaTheme="majorEastAsia" w:hAnsiTheme="majorHAnsi" w:cstheme="majorBidi"/>
      <w:b/>
      <w:bCs/>
      <w:i/>
      <w:iCs/>
      <w:color w:val="272727" w:themeColor="text1" w:themeTint="D8"/>
      <w:sz w:val="22"/>
      <w:szCs w:val="21"/>
      <w:lang w:eastAsia="ja-JP"/>
    </w:rPr>
  </w:style>
  <w:style w:type="character" w:styleId="HTML">
    <w:name w:val="HTML Acronym"/>
    <w:basedOn w:val="a2"/>
    <w:semiHidden/>
    <w:unhideWhenUsed/>
    <w:rsid w:val="00635447"/>
  </w:style>
  <w:style w:type="paragraph" w:styleId="HTML0">
    <w:name w:val="HTML Address"/>
    <w:basedOn w:val="a1"/>
    <w:link w:val="HTMLChar"/>
    <w:semiHidden/>
    <w:unhideWhenUsed/>
    <w:rsid w:val="00635447"/>
    <w:rPr>
      <w:i/>
      <w:iCs/>
    </w:rPr>
  </w:style>
  <w:style w:type="character" w:customStyle="1" w:styleId="HTMLChar">
    <w:name w:val="HTML 주소 Char"/>
    <w:basedOn w:val="a2"/>
    <w:link w:val="HTML0"/>
    <w:semiHidden/>
    <w:rsid w:val="00635447"/>
    <w:rPr>
      <w:rFonts w:asciiTheme="minorHAnsi" w:hAnsiTheme="minorHAnsi"/>
      <w:b/>
      <w:bCs/>
      <w:i/>
      <w:iCs/>
      <w:sz w:val="24"/>
      <w:szCs w:val="24"/>
      <w:lang w:eastAsia="ja-JP"/>
    </w:rPr>
  </w:style>
  <w:style w:type="character" w:styleId="HTML1">
    <w:name w:val="HTML Cite"/>
    <w:basedOn w:val="a2"/>
    <w:semiHidden/>
    <w:unhideWhenUsed/>
    <w:rsid w:val="00635447"/>
    <w:rPr>
      <w:i/>
      <w:iCs/>
    </w:rPr>
  </w:style>
  <w:style w:type="character" w:styleId="HTML2">
    <w:name w:val="HTML Code"/>
    <w:basedOn w:val="a2"/>
    <w:semiHidden/>
    <w:unhideWhenUsed/>
    <w:rsid w:val="00635447"/>
    <w:rPr>
      <w:rFonts w:ascii="Consolas" w:hAnsi="Consolas"/>
      <w:sz w:val="22"/>
      <w:szCs w:val="20"/>
    </w:rPr>
  </w:style>
  <w:style w:type="character" w:styleId="HTML3">
    <w:name w:val="HTML Definition"/>
    <w:basedOn w:val="a2"/>
    <w:semiHidden/>
    <w:unhideWhenUsed/>
    <w:rsid w:val="00635447"/>
    <w:rPr>
      <w:i/>
      <w:iCs/>
    </w:rPr>
  </w:style>
  <w:style w:type="character" w:styleId="HTML4">
    <w:name w:val="HTML Keyboard"/>
    <w:basedOn w:val="a2"/>
    <w:semiHidden/>
    <w:unhideWhenUsed/>
    <w:rsid w:val="00635447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semiHidden/>
    <w:unhideWhenUsed/>
    <w:rsid w:val="00635447"/>
    <w:rPr>
      <w:rFonts w:ascii="Consolas" w:hAnsi="Consolas"/>
      <w:sz w:val="22"/>
      <w:szCs w:val="20"/>
    </w:rPr>
  </w:style>
  <w:style w:type="character" w:customStyle="1" w:styleId="HTMLChar0">
    <w:name w:val="미리 서식이 지정된 HTML Char"/>
    <w:basedOn w:val="a2"/>
    <w:link w:val="HTML5"/>
    <w:semiHidden/>
    <w:rsid w:val="00635447"/>
    <w:rPr>
      <w:rFonts w:ascii="Consolas" w:hAnsi="Consolas"/>
      <w:b/>
      <w:bCs/>
      <w:sz w:val="22"/>
      <w:lang w:eastAsia="ja-JP"/>
    </w:rPr>
  </w:style>
  <w:style w:type="character" w:styleId="HTML6">
    <w:name w:val="HTML Sample"/>
    <w:basedOn w:val="a2"/>
    <w:semiHidden/>
    <w:unhideWhenUsed/>
    <w:rsid w:val="00635447"/>
    <w:rPr>
      <w:rFonts w:ascii="Consolas" w:hAnsi="Consolas"/>
      <w:sz w:val="24"/>
      <w:szCs w:val="24"/>
    </w:rPr>
  </w:style>
  <w:style w:type="character" w:styleId="HTML7">
    <w:name w:val="HTML Typewriter"/>
    <w:basedOn w:val="a2"/>
    <w:semiHidden/>
    <w:unhideWhenUsed/>
    <w:rsid w:val="00635447"/>
    <w:rPr>
      <w:rFonts w:ascii="Consolas" w:hAnsi="Consolas"/>
      <w:sz w:val="22"/>
      <w:szCs w:val="20"/>
    </w:rPr>
  </w:style>
  <w:style w:type="character" w:styleId="HTML8">
    <w:name w:val="HTML Variable"/>
    <w:basedOn w:val="a2"/>
    <w:semiHidden/>
    <w:unhideWhenUsed/>
    <w:rsid w:val="00635447"/>
    <w:rPr>
      <w:i/>
      <w:iCs/>
    </w:rPr>
  </w:style>
  <w:style w:type="character" w:styleId="aff3">
    <w:name w:val="Hyperlink"/>
    <w:basedOn w:val="a2"/>
    <w:semiHidden/>
    <w:unhideWhenUsed/>
    <w:rsid w:val="00635447"/>
    <w:rPr>
      <w:color w:val="0000FF" w:themeColor="hyperlink"/>
      <w:u w:val="single"/>
    </w:rPr>
  </w:style>
  <w:style w:type="paragraph" w:styleId="12">
    <w:name w:val="index 1"/>
    <w:basedOn w:val="a1"/>
    <w:next w:val="a1"/>
    <w:autoRedefine/>
    <w:semiHidden/>
    <w:unhideWhenUsed/>
    <w:rsid w:val="00635447"/>
    <w:pPr>
      <w:ind w:left="240" w:hanging="240"/>
    </w:pPr>
  </w:style>
  <w:style w:type="paragraph" w:styleId="26">
    <w:name w:val="index 2"/>
    <w:basedOn w:val="a1"/>
    <w:next w:val="a1"/>
    <w:autoRedefine/>
    <w:semiHidden/>
    <w:unhideWhenUsed/>
    <w:rsid w:val="00635447"/>
    <w:pPr>
      <w:ind w:left="480" w:hanging="240"/>
    </w:pPr>
  </w:style>
  <w:style w:type="paragraph" w:styleId="35">
    <w:name w:val="index 3"/>
    <w:basedOn w:val="a1"/>
    <w:next w:val="a1"/>
    <w:autoRedefine/>
    <w:semiHidden/>
    <w:unhideWhenUsed/>
    <w:rsid w:val="00635447"/>
    <w:pPr>
      <w:ind w:left="720" w:hanging="240"/>
    </w:pPr>
  </w:style>
  <w:style w:type="paragraph" w:styleId="43">
    <w:name w:val="index 4"/>
    <w:basedOn w:val="a1"/>
    <w:next w:val="a1"/>
    <w:autoRedefine/>
    <w:semiHidden/>
    <w:unhideWhenUsed/>
    <w:rsid w:val="00635447"/>
    <w:pPr>
      <w:ind w:left="960" w:hanging="240"/>
    </w:pPr>
  </w:style>
  <w:style w:type="paragraph" w:styleId="53">
    <w:name w:val="index 5"/>
    <w:basedOn w:val="a1"/>
    <w:next w:val="a1"/>
    <w:autoRedefine/>
    <w:semiHidden/>
    <w:unhideWhenUsed/>
    <w:rsid w:val="00635447"/>
    <w:pPr>
      <w:ind w:left="1200" w:hanging="240"/>
    </w:pPr>
  </w:style>
  <w:style w:type="paragraph" w:styleId="61">
    <w:name w:val="index 6"/>
    <w:basedOn w:val="a1"/>
    <w:next w:val="a1"/>
    <w:autoRedefine/>
    <w:semiHidden/>
    <w:unhideWhenUsed/>
    <w:rsid w:val="00635447"/>
    <w:pPr>
      <w:ind w:left="1440" w:hanging="240"/>
    </w:pPr>
  </w:style>
  <w:style w:type="paragraph" w:styleId="71">
    <w:name w:val="index 7"/>
    <w:basedOn w:val="a1"/>
    <w:next w:val="a1"/>
    <w:autoRedefine/>
    <w:semiHidden/>
    <w:unhideWhenUsed/>
    <w:rsid w:val="00635447"/>
    <w:pPr>
      <w:ind w:left="1680" w:hanging="240"/>
    </w:pPr>
  </w:style>
  <w:style w:type="paragraph" w:styleId="80">
    <w:name w:val="index 8"/>
    <w:basedOn w:val="a1"/>
    <w:next w:val="a1"/>
    <w:autoRedefine/>
    <w:semiHidden/>
    <w:unhideWhenUsed/>
    <w:rsid w:val="00635447"/>
    <w:pPr>
      <w:ind w:left="1920" w:hanging="240"/>
    </w:pPr>
  </w:style>
  <w:style w:type="paragraph" w:styleId="90">
    <w:name w:val="index 9"/>
    <w:basedOn w:val="a1"/>
    <w:next w:val="a1"/>
    <w:autoRedefine/>
    <w:semiHidden/>
    <w:unhideWhenUsed/>
    <w:rsid w:val="00635447"/>
    <w:pPr>
      <w:ind w:left="2160" w:hanging="240"/>
    </w:pPr>
  </w:style>
  <w:style w:type="paragraph" w:styleId="aff4">
    <w:name w:val="index heading"/>
    <w:basedOn w:val="a1"/>
    <w:next w:val="12"/>
    <w:semiHidden/>
    <w:unhideWhenUsed/>
    <w:rsid w:val="00635447"/>
    <w:rPr>
      <w:rFonts w:asciiTheme="majorHAnsi" w:eastAsiaTheme="majorEastAsia" w:hAnsiTheme="majorHAnsi" w:cstheme="majorBidi"/>
    </w:rPr>
  </w:style>
  <w:style w:type="character" w:styleId="aff5">
    <w:name w:val="Intense Emphasis"/>
    <w:basedOn w:val="a2"/>
    <w:uiPriority w:val="21"/>
    <w:semiHidden/>
    <w:unhideWhenUsed/>
    <w:qFormat/>
    <w:rsid w:val="007C14B5"/>
    <w:rPr>
      <w:i/>
      <w:iCs/>
      <w:color w:val="365F91" w:themeColor="accent1" w:themeShade="BF"/>
    </w:rPr>
  </w:style>
  <w:style w:type="paragraph" w:styleId="aff6">
    <w:name w:val="Intense Quote"/>
    <w:basedOn w:val="a1"/>
    <w:next w:val="a1"/>
    <w:link w:val="Charc"/>
    <w:uiPriority w:val="30"/>
    <w:semiHidden/>
    <w:unhideWhenUsed/>
    <w:qFormat/>
    <w:rsid w:val="009468B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c">
    <w:name w:val="강한 인용 Char"/>
    <w:basedOn w:val="a2"/>
    <w:link w:val="aff6"/>
    <w:uiPriority w:val="30"/>
    <w:semiHidden/>
    <w:rsid w:val="009468B1"/>
    <w:rPr>
      <w:rFonts w:asciiTheme="minorHAnsi" w:hAnsiTheme="minorHAnsi"/>
      <w:b/>
      <w:bCs/>
      <w:i/>
      <w:iCs/>
      <w:color w:val="365F91" w:themeColor="accent1" w:themeShade="BF"/>
      <w:sz w:val="24"/>
      <w:szCs w:val="24"/>
      <w:lang w:eastAsia="ja-JP"/>
    </w:rPr>
  </w:style>
  <w:style w:type="character" w:styleId="aff7">
    <w:name w:val="Intense Reference"/>
    <w:basedOn w:val="a2"/>
    <w:uiPriority w:val="32"/>
    <w:semiHidden/>
    <w:unhideWhenUsed/>
    <w:qFormat/>
    <w:rsid w:val="007C14B5"/>
    <w:rPr>
      <w:b/>
      <w:bCs/>
      <w:caps w:val="0"/>
      <w:smallCaps/>
      <w:color w:val="365F91" w:themeColor="accent1" w:themeShade="BF"/>
      <w:spacing w:val="5"/>
    </w:rPr>
  </w:style>
  <w:style w:type="table" w:styleId="aff8">
    <w:name w:val="Light Grid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6354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9">
    <w:name w:val="Light List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6354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a">
    <w:name w:val="Light Shading"/>
    <w:basedOn w:val="a3"/>
    <w:uiPriority w:val="60"/>
    <w:semiHidden/>
    <w:unhideWhenUsed/>
    <w:rsid w:val="006354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b">
    <w:name w:val="line number"/>
    <w:basedOn w:val="a2"/>
    <w:semiHidden/>
    <w:unhideWhenUsed/>
    <w:rsid w:val="00635447"/>
  </w:style>
  <w:style w:type="paragraph" w:styleId="affc">
    <w:name w:val="List"/>
    <w:basedOn w:val="a1"/>
    <w:semiHidden/>
    <w:unhideWhenUsed/>
    <w:rsid w:val="00635447"/>
    <w:pPr>
      <w:ind w:left="283" w:hanging="283"/>
      <w:contextualSpacing/>
    </w:pPr>
  </w:style>
  <w:style w:type="paragraph" w:styleId="27">
    <w:name w:val="List 2"/>
    <w:basedOn w:val="a1"/>
    <w:semiHidden/>
    <w:unhideWhenUsed/>
    <w:rsid w:val="00635447"/>
    <w:pPr>
      <w:ind w:left="566" w:hanging="283"/>
      <w:contextualSpacing/>
    </w:pPr>
  </w:style>
  <w:style w:type="paragraph" w:styleId="36">
    <w:name w:val="List 3"/>
    <w:basedOn w:val="a1"/>
    <w:semiHidden/>
    <w:unhideWhenUsed/>
    <w:rsid w:val="00635447"/>
    <w:pPr>
      <w:ind w:left="849" w:hanging="283"/>
      <w:contextualSpacing/>
    </w:pPr>
  </w:style>
  <w:style w:type="paragraph" w:styleId="44">
    <w:name w:val="List 4"/>
    <w:basedOn w:val="a1"/>
    <w:semiHidden/>
    <w:unhideWhenUsed/>
    <w:rsid w:val="00635447"/>
    <w:pPr>
      <w:ind w:left="1132" w:hanging="283"/>
      <w:contextualSpacing/>
    </w:pPr>
  </w:style>
  <w:style w:type="paragraph" w:styleId="54">
    <w:name w:val="List 5"/>
    <w:basedOn w:val="a1"/>
    <w:semiHidden/>
    <w:unhideWhenUsed/>
    <w:rsid w:val="00635447"/>
    <w:pPr>
      <w:ind w:left="1415" w:hanging="283"/>
      <w:contextualSpacing/>
    </w:pPr>
  </w:style>
  <w:style w:type="paragraph" w:styleId="a0">
    <w:name w:val="List Bullet"/>
    <w:basedOn w:val="a1"/>
    <w:semiHidden/>
    <w:unhideWhenUsed/>
    <w:rsid w:val="00635447"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rsid w:val="00635447"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rsid w:val="00635447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635447"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rsid w:val="00635447"/>
    <w:pPr>
      <w:numPr>
        <w:numId w:val="5"/>
      </w:numPr>
      <w:contextualSpacing/>
    </w:pPr>
  </w:style>
  <w:style w:type="paragraph" w:styleId="affd">
    <w:name w:val="List Continue"/>
    <w:basedOn w:val="a1"/>
    <w:semiHidden/>
    <w:unhideWhenUsed/>
    <w:rsid w:val="00635447"/>
    <w:pPr>
      <w:spacing w:after="120"/>
      <w:ind w:left="283"/>
      <w:contextualSpacing/>
    </w:pPr>
  </w:style>
  <w:style w:type="paragraph" w:styleId="28">
    <w:name w:val="List Continue 2"/>
    <w:basedOn w:val="a1"/>
    <w:semiHidden/>
    <w:unhideWhenUsed/>
    <w:rsid w:val="00635447"/>
    <w:pPr>
      <w:spacing w:after="120"/>
      <w:ind w:left="566"/>
      <w:contextualSpacing/>
    </w:pPr>
  </w:style>
  <w:style w:type="paragraph" w:styleId="37">
    <w:name w:val="List Continue 3"/>
    <w:basedOn w:val="a1"/>
    <w:semiHidden/>
    <w:unhideWhenUsed/>
    <w:rsid w:val="00635447"/>
    <w:pPr>
      <w:spacing w:after="120"/>
      <w:ind w:left="849"/>
      <w:contextualSpacing/>
    </w:pPr>
  </w:style>
  <w:style w:type="paragraph" w:styleId="45">
    <w:name w:val="List Continue 4"/>
    <w:basedOn w:val="a1"/>
    <w:semiHidden/>
    <w:unhideWhenUsed/>
    <w:rsid w:val="00635447"/>
    <w:pPr>
      <w:spacing w:after="120"/>
      <w:ind w:left="1132"/>
      <w:contextualSpacing/>
    </w:pPr>
  </w:style>
  <w:style w:type="paragraph" w:styleId="55">
    <w:name w:val="List Continue 5"/>
    <w:basedOn w:val="a1"/>
    <w:semiHidden/>
    <w:unhideWhenUsed/>
    <w:rsid w:val="00635447"/>
    <w:pPr>
      <w:spacing w:after="120"/>
      <w:ind w:left="1415"/>
      <w:contextualSpacing/>
    </w:pPr>
  </w:style>
  <w:style w:type="paragraph" w:styleId="a">
    <w:name w:val="List Number"/>
    <w:basedOn w:val="a1"/>
    <w:semiHidden/>
    <w:unhideWhenUsed/>
    <w:rsid w:val="00635447"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rsid w:val="00635447"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rsid w:val="00635447"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rsid w:val="00635447"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rsid w:val="00635447"/>
    <w:pPr>
      <w:numPr>
        <w:numId w:val="10"/>
      </w:numPr>
      <w:contextualSpacing/>
    </w:pPr>
  </w:style>
  <w:style w:type="paragraph" w:styleId="affe">
    <w:name w:val="List Paragraph"/>
    <w:basedOn w:val="a1"/>
    <w:uiPriority w:val="34"/>
    <w:unhideWhenUsed/>
    <w:qFormat/>
    <w:rsid w:val="00635447"/>
    <w:pPr>
      <w:ind w:left="720"/>
      <w:contextualSpacing/>
    </w:pPr>
  </w:style>
  <w:style w:type="table" w:styleId="13">
    <w:name w:val="List Table 1 Light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9">
    <w:name w:val="List Table 2"/>
    <w:basedOn w:val="a3"/>
    <w:uiPriority w:val="47"/>
    <w:rsid w:val="0063544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35447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635447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635447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3"/>
    <w:uiPriority w:val="47"/>
    <w:rsid w:val="00635447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635447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635447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3"/>
    <w:uiPriority w:val="48"/>
    <w:rsid w:val="0063544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63544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635447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635447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635447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635447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635447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63544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63544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3"/>
    <w:uiPriority w:val="49"/>
    <w:rsid w:val="0063544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3"/>
    <w:uiPriority w:val="49"/>
    <w:rsid w:val="00635447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3"/>
    <w:uiPriority w:val="49"/>
    <w:rsid w:val="00635447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3"/>
    <w:uiPriority w:val="49"/>
    <w:rsid w:val="00635447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3"/>
    <w:uiPriority w:val="49"/>
    <w:rsid w:val="00635447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635447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63544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635447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3"/>
    <w:uiPriority w:val="51"/>
    <w:rsid w:val="00635447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3"/>
    <w:uiPriority w:val="51"/>
    <w:rsid w:val="00635447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3"/>
    <w:uiPriority w:val="51"/>
    <w:rsid w:val="00635447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3"/>
    <w:uiPriority w:val="51"/>
    <w:rsid w:val="00635447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3"/>
    <w:uiPriority w:val="51"/>
    <w:rsid w:val="00635447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3"/>
    <w:uiPriority w:val="52"/>
    <w:rsid w:val="0063544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635447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635447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635447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635447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635447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635447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">
    <w:name w:val="macro"/>
    <w:link w:val="Chard"/>
    <w:semiHidden/>
    <w:unhideWhenUsed/>
    <w:rsid w:val="006354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b/>
      <w:bCs/>
      <w:sz w:val="22"/>
      <w:lang w:eastAsia="ja-JP"/>
    </w:rPr>
  </w:style>
  <w:style w:type="character" w:customStyle="1" w:styleId="Chard">
    <w:name w:val="매크로 텍스트 Char"/>
    <w:basedOn w:val="a2"/>
    <w:link w:val="afff"/>
    <w:semiHidden/>
    <w:rsid w:val="00635447"/>
    <w:rPr>
      <w:rFonts w:ascii="Consolas" w:hAnsi="Consolas"/>
      <w:b/>
      <w:bCs/>
      <w:sz w:val="22"/>
      <w:lang w:eastAsia="ja-JP"/>
    </w:rPr>
  </w:style>
  <w:style w:type="table" w:styleId="14">
    <w:name w:val="Medium Grid 1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6354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354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354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354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6354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6354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7">
    <w:name w:val="멘션1"/>
    <w:basedOn w:val="a2"/>
    <w:uiPriority w:val="99"/>
    <w:semiHidden/>
    <w:unhideWhenUsed/>
    <w:rsid w:val="00635447"/>
    <w:rPr>
      <w:color w:val="2B579A"/>
      <w:shd w:val="clear" w:color="auto" w:fill="E6E6E6"/>
    </w:rPr>
  </w:style>
  <w:style w:type="paragraph" w:styleId="afff0">
    <w:name w:val="Message Header"/>
    <w:basedOn w:val="a1"/>
    <w:link w:val="Chare"/>
    <w:semiHidden/>
    <w:unhideWhenUsed/>
    <w:rsid w:val="006354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Chare">
    <w:name w:val="메시지 머리글 Char"/>
    <w:basedOn w:val="a2"/>
    <w:link w:val="afff0"/>
    <w:semiHidden/>
    <w:rsid w:val="00635447"/>
    <w:rPr>
      <w:rFonts w:asciiTheme="majorHAnsi" w:eastAsiaTheme="majorEastAsia" w:hAnsiTheme="majorHAnsi" w:cstheme="majorBidi"/>
      <w:b/>
      <w:bCs/>
      <w:sz w:val="24"/>
      <w:szCs w:val="24"/>
      <w:shd w:val="pct20" w:color="auto" w:fill="auto"/>
      <w:lang w:eastAsia="ja-JP"/>
    </w:rPr>
  </w:style>
  <w:style w:type="paragraph" w:styleId="afff1">
    <w:name w:val="No Spacing"/>
    <w:uiPriority w:val="1"/>
    <w:semiHidden/>
    <w:unhideWhenUsed/>
    <w:qFormat/>
    <w:rsid w:val="00635447"/>
    <w:rPr>
      <w:rFonts w:asciiTheme="minorHAnsi" w:hAnsiTheme="minorHAnsi"/>
      <w:b/>
      <w:bCs/>
      <w:lang w:eastAsia="ja-JP"/>
    </w:rPr>
  </w:style>
  <w:style w:type="paragraph" w:styleId="afff2">
    <w:name w:val="Normal (Web)"/>
    <w:basedOn w:val="a1"/>
    <w:uiPriority w:val="99"/>
    <w:semiHidden/>
    <w:unhideWhenUsed/>
    <w:rsid w:val="00635447"/>
  </w:style>
  <w:style w:type="paragraph" w:styleId="afff3">
    <w:name w:val="Normal Indent"/>
    <w:basedOn w:val="a1"/>
    <w:semiHidden/>
    <w:unhideWhenUsed/>
    <w:rsid w:val="00635447"/>
    <w:pPr>
      <w:ind w:left="720"/>
    </w:pPr>
  </w:style>
  <w:style w:type="paragraph" w:styleId="afff4">
    <w:name w:val="Note Heading"/>
    <w:basedOn w:val="a1"/>
    <w:next w:val="a1"/>
    <w:link w:val="Charf"/>
    <w:semiHidden/>
    <w:unhideWhenUsed/>
    <w:rsid w:val="00635447"/>
  </w:style>
  <w:style w:type="character" w:customStyle="1" w:styleId="Charf">
    <w:name w:val="각주/미주 머리글 Char"/>
    <w:basedOn w:val="a2"/>
    <w:link w:val="afff4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styleId="afff5">
    <w:name w:val="page number"/>
    <w:basedOn w:val="a2"/>
    <w:semiHidden/>
    <w:unhideWhenUsed/>
    <w:rsid w:val="00635447"/>
  </w:style>
  <w:style w:type="table" w:styleId="18">
    <w:name w:val="Plain Table 1"/>
    <w:basedOn w:val="a3"/>
    <w:uiPriority w:val="41"/>
    <w:rsid w:val="0063544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6354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63544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63544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63544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6">
    <w:name w:val="Plain Text"/>
    <w:basedOn w:val="a1"/>
    <w:link w:val="Charf0"/>
    <w:semiHidden/>
    <w:unhideWhenUsed/>
    <w:rsid w:val="00635447"/>
    <w:rPr>
      <w:rFonts w:ascii="Consolas" w:hAnsi="Consolas"/>
      <w:sz w:val="22"/>
      <w:szCs w:val="21"/>
    </w:rPr>
  </w:style>
  <w:style w:type="character" w:customStyle="1" w:styleId="Charf0">
    <w:name w:val="글자만 Char"/>
    <w:basedOn w:val="a2"/>
    <w:link w:val="afff6"/>
    <w:semiHidden/>
    <w:rsid w:val="00635447"/>
    <w:rPr>
      <w:rFonts w:ascii="Consolas" w:hAnsi="Consolas"/>
      <w:b/>
      <w:bCs/>
      <w:sz w:val="22"/>
      <w:szCs w:val="21"/>
      <w:lang w:eastAsia="ja-JP"/>
    </w:rPr>
  </w:style>
  <w:style w:type="paragraph" w:styleId="afff7">
    <w:name w:val="Quote"/>
    <w:basedOn w:val="a1"/>
    <w:next w:val="a1"/>
    <w:link w:val="Charf1"/>
    <w:uiPriority w:val="29"/>
    <w:semiHidden/>
    <w:unhideWhenUsed/>
    <w:qFormat/>
    <w:rsid w:val="0063544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1">
    <w:name w:val="인용 Char"/>
    <w:basedOn w:val="a2"/>
    <w:link w:val="afff7"/>
    <w:uiPriority w:val="29"/>
    <w:semiHidden/>
    <w:rsid w:val="00635447"/>
    <w:rPr>
      <w:rFonts w:asciiTheme="minorHAnsi" w:hAnsiTheme="minorHAnsi"/>
      <w:b/>
      <w:bCs/>
      <w:i/>
      <w:iCs/>
      <w:color w:val="404040" w:themeColor="text1" w:themeTint="BF"/>
      <w:sz w:val="24"/>
      <w:szCs w:val="24"/>
      <w:lang w:eastAsia="ja-JP"/>
    </w:rPr>
  </w:style>
  <w:style w:type="paragraph" w:styleId="afff8">
    <w:name w:val="Salutation"/>
    <w:basedOn w:val="a1"/>
    <w:next w:val="a1"/>
    <w:link w:val="Charf2"/>
    <w:semiHidden/>
    <w:unhideWhenUsed/>
    <w:rsid w:val="00635447"/>
  </w:style>
  <w:style w:type="character" w:customStyle="1" w:styleId="Charf2">
    <w:name w:val="인사말 Char"/>
    <w:basedOn w:val="a2"/>
    <w:link w:val="afff8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paragraph" w:styleId="afff9">
    <w:name w:val="Signature"/>
    <w:basedOn w:val="a1"/>
    <w:link w:val="Charf3"/>
    <w:semiHidden/>
    <w:unhideWhenUsed/>
    <w:rsid w:val="00635447"/>
    <w:pPr>
      <w:ind w:left="4252"/>
    </w:pPr>
  </w:style>
  <w:style w:type="character" w:customStyle="1" w:styleId="Charf3">
    <w:name w:val="서명 Char"/>
    <w:basedOn w:val="a2"/>
    <w:link w:val="afff9"/>
    <w:semiHidden/>
    <w:rsid w:val="00635447"/>
    <w:rPr>
      <w:rFonts w:asciiTheme="minorHAnsi" w:hAnsiTheme="minorHAnsi"/>
      <w:b/>
      <w:bCs/>
      <w:sz w:val="24"/>
      <w:szCs w:val="24"/>
      <w:lang w:eastAsia="ja-JP"/>
    </w:rPr>
  </w:style>
  <w:style w:type="character" w:customStyle="1" w:styleId="19">
    <w:name w:val="스마트 하이퍼링크1"/>
    <w:basedOn w:val="a2"/>
    <w:uiPriority w:val="99"/>
    <w:semiHidden/>
    <w:unhideWhenUsed/>
    <w:rsid w:val="00635447"/>
    <w:rPr>
      <w:u w:val="dotted"/>
    </w:rPr>
  </w:style>
  <w:style w:type="character" w:styleId="afffa">
    <w:name w:val="Strong"/>
    <w:basedOn w:val="a2"/>
    <w:semiHidden/>
    <w:unhideWhenUsed/>
    <w:qFormat/>
    <w:rsid w:val="00635447"/>
    <w:rPr>
      <w:b/>
      <w:bCs/>
    </w:rPr>
  </w:style>
  <w:style w:type="paragraph" w:styleId="afffb">
    <w:name w:val="Subtitle"/>
    <w:basedOn w:val="a1"/>
    <w:next w:val="a1"/>
    <w:link w:val="Charf4"/>
    <w:semiHidden/>
    <w:unhideWhenUsed/>
    <w:qFormat/>
    <w:rsid w:val="00635447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Charf4">
    <w:name w:val="부제 Char"/>
    <w:basedOn w:val="a2"/>
    <w:link w:val="afffb"/>
    <w:semiHidden/>
    <w:rsid w:val="00635447"/>
    <w:rPr>
      <w:rFonts w:asciiTheme="minorHAnsi" w:eastAsiaTheme="minorEastAsia" w:hAnsiTheme="minorHAnsi" w:cstheme="minorBidi"/>
      <w:b/>
      <w:bCs/>
      <w:color w:val="5A5A5A" w:themeColor="text1" w:themeTint="A5"/>
      <w:spacing w:val="15"/>
      <w:sz w:val="22"/>
      <w:szCs w:val="22"/>
      <w:lang w:eastAsia="ja-JP"/>
    </w:rPr>
  </w:style>
  <w:style w:type="character" w:styleId="afffc">
    <w:name w:val="Subtle Emphasis"/>
    <w:basedOn w:val="a2"/>
    <w:uiPriority w:val="19"/>
    <w:semiHidden/>
    <w:unhideWhenUsed/>
    <w:qFormat/>
    <w:rsid w:val="00635447"/>
    <w:rPr>
      <w:i/>
      <w:iCs/>
      <w:color w:val="404040" w:themeColor="text1" w:themeTint="BF"/>
    </w:rPr>
  </w:style>
  <w:style w:type="character" w:styleId="afffd">
    <w:name w:val="Subtle Reference"/>
    <w:basedOn w:val="a2"/>
    <w:uiPriority w:val="31"/>
    <w:semiHidden/>
    <w:unhideWhenUsed/>
    <w:qFormat/>
    <w:rsid w:val="00635447"/>
    <w:rPr>
      <w:smallCaps/>
      <w:color w:val="5A5A5A" w:themeColor="text1" w:themeTint="A5"/>
    </w:rPr>
  </w:style>
  <w:style w:type="table" w:styleId="310">
    <w:name w:val="Table 3D effects 1"/>
    <w:basedOn w:val="a3"/>
    <w:semiHidden/>
    <w:unhideWhenUsed/>
    <w:rsid w:val="0063544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semiHidden/>
    <w:unhideWhenUsed/>
    <w:rsid w:val="0063544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semiHidden/>
    <w:unhideWhenUsed/>
    <w:rsid w:val="0063544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3"/>
    <w:semiHidden/>
    <w:unhideWhenUsed/>
    <w:rsid w:val="006354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semiHidden/>
    <w:unhideWhenUsed/>
    <w:rsid w:val="0063544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semiHidden/>
    <w:unhideWhenUsed/>
    <w:rsid w:val="0063544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semiHidden/>
    <w:unhideWhenUsed/>
    <w:rsid w:val="0063544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olorful 1"/>
    <w:basedOn w:val="a3"/>
    <w:semiHidden/>
    <w:unhideWhenUsed/>
    <w:rsid w:val="0063544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semiHidden/>
    <w:unhideWhenUsed/>
    <w:rsid w:val="0063544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semiHidden/>
    <w:unhideWhenUsed/>
    <w:rsid w:val="0063544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Columns 1"/>
    <w:basedOn w:val="a3"/>
    <w:semiHidden/>
    <w:unhideWhenUsed/>
    <w:rsid w:val="0063544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semiHidden/>
    <w:unhideWhenUsed/>
    <w:rsid w:val="0063544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semiHidden/>
    <w:unhideWhenUsed/>
    <w:rsid w:val="0063544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semiHidden/>
    <w:unhideWhenUsed/>
    <w:rsid w:val="0063544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semiHidden/>
    <w:unhideWhenUsed/>
    <w:rsid w:val="0063544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e">
    <w:name w:val="Table Contemporary"/>
    <w:basedOn w:val="a3"/>
    <w:semiHidden/>
    <w:unhideWhenUsed/>
    <w:rsid w:val="0063544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">
    <w:name w:val="Table Elegant"/>
    <w:basedOn w:val="a3"/>
    <w:semiHidden/>
    <w:unhideWhenUsed/>
    <w:rsid w:val="0063544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0">
    <w:name w:val="Table Grid"/>
    <w:basedOn w:val="a3"/>
    <w:rsid w:val="00635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d">
    <w:name w:val="Table Grid 1"/>
    <w:basedOn w:val="a3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semiHidden/>
    <w:unhideWhenUsed/>
    <w:rsid w:val="0063544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semiHidden/>
    <w:unhideWhenUsed/>
    <w:rsid w:val="0063544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63544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semiHidden/>
    <w:unhideWhenUsed/>
    <w:rsid w:val="0063544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semiHidden/>
    <w:unhideWhenUsed/>
    <w:rsid w:val="0063544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Grid Table Light"/>
    <w:basedOn w:val="a3"/>
    <w:uiPriority w:val="40"/>
    <w:rsid w:val="006354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e">
    <w:name w:val="Table List 1"/>
    <w:basedOn w:val="a3"/>
    <w:semiHidden/>
    <w:unhideWhenUsed/>
    <w:rsid w:val="0063544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semiHidden/>
    <w:unhideWhenUsed/>
    <w:rsid w:val="0063544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semiHidden/>
    <w:unhideWhenUsed/>
    <w:rsid w:val="0063544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semiHidden/>
    <w:unhideWhenUsed/>
    <w:rsid w:val="006354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semiHidden/>
    <w:unhideWhenUsed/>
    <w:rsid w:val="0063544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semiHidden/>
    <w:unhideWhenUsed/>
    <w:rsid w:val="0063544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2">
    <w:name w:val="table of authorities"/>
    <w:basedOn w:val="a1"/>
    <w:next w:val="a1"/>
    <w:semiHidden/>
    <w:unhideWhenUsed/>
    <w:rsid w:val="00635447"/>
    <w:pPr>
      <w:ind w:left="240" w:hanging="240"/>
    </w:pPr>
  </w:style>
  <w:style w:type="paragraph" w:styleId="affff3">
    <w:name w:val="table of figures"/>
    <w:basedOn w:val="a1"/>
    <w:next w:val="a1"/>
    <w:semiHidden/>
    <w:unhideWhenUsed/>
    <w:rsid w:val="00635447"/>
  </w:style>
  <w:style w:type="table" w:styleId="affff4">
    <w:name w:val="Table Professional"/>
    <w:basedOn w:val="a3"/>
    <w:semiHidden/>
    <w:unhideWhenUsed/>
    <w:rsid w:val="0063544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imple 1"/>
    <w:basedOn w:val="a3"/>
    <w:semiHidden/>
    <w:unhideWhenUsed/>
    <w:rsid w:val="0063544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semiHidden/>
    <w:unhideWhenUsed/>
    <w:rsid w:val="0063544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semiHidden/>
    <w:unhideWhenUsed/>
    <w:rsid w:val="0063544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3"/>
    <w:semiHidden/>
    <w:unhideWhenUsed/>
    <w:rsid w:val="0063544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semiHidden/>
    <w:unhideWhenUsed/>
    <w:rsid w:val="0063544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5">
    <w:name w:val="Table Theme"/>
    <w:basedOn w:val="a3"/>
    <w:semiHidden/>
    <w:unhideWhenUsed/>
    <w:rsid w:val="006354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1">
    <w:name w:val="Table Web 1"/>
    <w:basedOn w:val="a3"/>
    <w:semiHidden/>
    <w:unhideWhenUsed/>
    <w:rsid w:val="0063544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semiHidden/>
    <w:unhideWhenUsed/>
    <w:rsid w:val="0063544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semiHidden/>
    <w:unhideWhenUsed/>
    <w:rsid w:val="0063544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6">
    <w:name w:val="Title"/>
    <w:basedOn w:val="a1"/>
    <w:next w:val="a1"/>
    <w:link w:val="Charf5"/>
    <w:semiHidden/>
    <w:unhideWhenUsed/>
    <w:qFormat/>
    <w:rsid w:val="006354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f5">
    <w:name w:val="제목 Char"/>
    <w:basedOn w:val="a2"/>
    <w:link w:val="affff6"/>
    <w:semiHidden/>
    <w:rsid w:val="00635447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lang w:eastAsia="ja-JP"/>
    </w:rPr>
  </w:style>
  <w:style w:type="paragraph" w:styleId="affff7">
    <w:name w:val="toa heading"/>
    <w:basedOn w:val="a1"/>
    <w:next w:val="a1"/>
    <w:semiHidden/>
    <w:unhideWhenUsed/>
    <w:rsid w:val="00635447"/>
    <w:pPr>
      <w:spacing w:before="120"/>
    </w:pPr>
    <w:rPr>
      <w:rFonts w:asciiTheme="majorHAnsi" w:eastAsiaTheme="majorEastAsia" w:hAnsiTheme="majorHAnsi" w:cstheme="majorBidi"/>
    </w:rPr>
  </w:style>
  <w:style w:type="paragraph" w:styleId="1f2">
    <w:name w:val="toc 1"/>
    <w:basedOn w:val="a1"/>
    <w:next w:val="a1"/>
    <w:autoRedefine/>
    <w:semiHidden/>
    <w:unhideWhenUsed/>
    <w:rsid w:val="00635447"/>
    <w:pPr>
      <w:spacing w:after="100"/>
    </w:pPr>
  </w:style>
  <w:style w:type="paragraph" w:styleId="2f6">
    <w:name w:val="toc 2"/>
    <w:basedOn w:val="a1"/>
    <w:next w:val="a1"/>
    <w:autoRedefine/>
    <w:semiHidden/>
    <w:unhideWhenUsed/>
    <w:rsid w:val="00635447"/>
    <w:pPr>
      <w:spacing w:after="100"/>
      <w:ind w:left="240"/>
    </w:pPr>
  </w:style>
  <w:style w:type="paragraph" w:styleId="3f2">
    <w:name w:val="toc 3"/>
    <w:basedOn w:val="a1"/>
    <w:next w:val="a1"/>
    <w:autoRedefine/>
    <w:semiHidden/>
    <w:unhideWhenUsed/>
    <w:rsid w:val="00635447"/>
    <w:pPr>
      <w:spacing w:after="100"/>
      <w:ind w:left="480"/>
    </w:pPr>
  </w:style>
  <w:style w:type="paragraph" w:styleId="4c">
    <w:name w:val="toc 4"/>
    <w:basedOn w:val="a1"/>
    <w:next w:val="a1"/>
    <w:autoRedefine/>
    <w:semiHidden/>
    <w:unhideWhenUsed/>
    <w:rsid w:val="00635447"/>
    <w:pPr>
      <w:spacing w:after="100"/>
      <w:ind w:left="720"/>
    </w:pPr>
  </w:style>
  <w:style w:type="paragraph" w:styleId="5b">
    <w:name w:val="toc 5"/>
    <w:basedOn w:val="a1"/>
    <w:next w:val="a1"/>
    <w:autoRedefine/>
    <w:semiHidden/>
    <w:unhideWhenUsed/>
    <w:rsid w:val="00635447"/>
    <w:pPr>
      <w:spacing w:after="100"/>
      <w:ind w:left="960"/>
    </w:pPr>
  </w:style>
  <w:style w:type="paragraph" w:styleId="65">
    <w:name w:val="toc 6"/>
    <w:basedOn w:val="a1"/>
    <w:next w:val="a1"/>
    <w:autoRedefine/>
    <w:semiHidden/>
    <w:unhideWhenUsed/>
    <w:rsid w:val="00635447"/>
    <w:pPr>
      <w:spacing w:after="100"/>
      <w:ind w:left="1200"/>
    </w:pPr>
  </w:style>
  <w:style w:type="paragraph" w:styleId="75">
    <w:name w:val="toc 7"/>
    <w:basedOn w:val="a1"/>
    <w:next w:val="a1"/>
    <w:autoRedefine/>
    <w:semiHidden/>
    <w:unhideWhenUsed/>
    <w:rsid w:val="00635447"/>
    <w:pPr>
      <w:spacing w:after="100"/>
      <w:ind w:left="1440"/>
    </w:pPr>
  </w:style>
  <w:style w:type="paragraph" w:styleId="83">
    <w:name w:val="toc 8"/>
    <w:basedOn w:val="a1"/>
    <w:next w:val="a1"/>
    <w:autoRedefine/>
    <w:semiHidden/>
    <w:unhideWhenUsed/>
    <w:rsid w:val="00635447"/>
    <w:pPr>
      <w:spacing w:after="100"/>
      <w:ind w:left="1680"/>
    </w:pPr>
  </w:style>
  <w:style w:type="paragraph" w:styleId="91">
    <w:name w:val="toc 9"/>
    <w:basedOn w:val="a1"/>
    <w:next w:val="a1"/>
    <w:autoRedefine/>
    <w:semiHidden/>
    <w:unhideWhenUsed/>
    <w:rsid w:val="00635447"/>
    <w:pPr>
      <w:spacing w:after="100"/>
      <w:ind w:left="1920"/>
    </w:pPr>
  </w:style>
  <w:style w:type="paragraph" w:styleId="TOC">
    <w:name w:val="TOC Heading"/>
    <w:basedOn w:val="1"/>
    <w:next w:val="a1"/>
    <w:uiPriority w:val="39"/>
    <w:semiHidden/>
    <w:unhideWhenUsed/>
    <w:qFormat/>
    <w:rsid w:val="00635447"/>
    <w:pPr>
      <w:spacing w:before="240" w:line="240" w:lineRule="auto"/>
      <w:jc w:val="left"/>
      <w:outlineLvl w:val="9"/>
    </w:pPr>
    <w:rPr>
      <w:bCs w:val="0"/>
      <w:color w:val="365F91" w:themeColor="accent1" w:themeShade="BF"/>
      <w:sz w:val="32"/>
      <w:szCs w:val="32"/>
    </w:rPr>
  </w:style>
  <w:style w:type="character" w:customStyle="1" w:styleId="affff8">
    <w:name w:val="해결되지 않은 멘션"/>
    <w:basedOn w:val="a2"/>
    <w:uiPriority w:val="99"/>
    <w:semiHidden/>
    <w:unhideWhenUsed/>
    <w:rsid w:val="007C14B5"/>
    <w:rPr>
      <w:color w:val="595959" w:themeColor="text1" w:themeTint="A6"/>
      <w:shd w:val="clear" w:color="auto" w:fill="E6E6E6"/>
    </w:rPr>
  </w:style>
  <w:style w:type="numbering" w:customStyle="1" w:styleId="1f3">
    <w:name w:val="목록 없음1"/>
    <w:next w:val="a4"/>
    <w:uiPriority w:val="99"/>
    <w:semiHidden/>
    <w:unhideWhenUsed/>
    <w:rsid w:val="00436246"/>
  </w:style>
  <w:style w:type="paragraph" w:customStyle="1" w:styleId="msonormal0">
    <w:name w:val="msonormal"/>
    <w:basedOn w:val="a1"/>
    <w:rsid w:val="00436246"/>
    <w:pPr>
      <w:spacing w:before="100" w:beforeAutospacing="1" w:after="100" w:afterAutospacing="1"/>
    </w:pPr>
    <w:rPr>
      <w:rFonts w:ascii="굴림" w:eastAsia="굴림" w:hAnsi="굴림" w:cs="굴림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5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1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1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7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0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ni\AppData\Roaming\Microsoft\Templates\&#48148;&#51064;&#45908;%20&#54364;&#51648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28E7E-1B27-4460-A4A2-6FD0B9077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바인더 표지.dotx</Template>
  <TotalTime>330</TotalTime>
  <Pages>11</Pages>
  <Words>508</Words>
  <Characters>2901</Characters>
  <Application>Microsoft Office Word</Application>
  <DocSecurity>0</DocSecurity>
  <Lines>24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김지수</dc:creator>
  <cp:lastModifiedBy>진유 김</cp:lastModifiedBy>
  <cp:revision>5</cp:revision>
  <dcterms:created xsi:type="dcterms:W3CDTF">2020-11-16T15:57:00Z</dcterms:created>
  <dcterms:modified xsi:type="dcterms:W3CDTF">2020-11-17T13:56:00Z</dcterms:modified>
</cp:coreProperties>
</file>